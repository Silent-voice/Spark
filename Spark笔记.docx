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EB3" w:rsidRDefault="00771EB3" w:rsidP="00771EB3">
      <w:pPr>
        <w:pStyle w:val="1"/>
        <w:spacing w:after="312"/>
      </w:pPr>
      <w:r>
        <w:rPr>
          <w:rFonts w:hint="eastAsia"/>
        </w:rPr>
        <w:t>Spark</w:t>
      </w:r>
      <w:r>
        <w:rPr>
          <w:rFonts w:hint="eastAsia"/>
        </w:rPr>
        <w:t>安装与启动</w:t>
      </w:r>
    </w:p>
    <w:p w:rsidR="008C0B6F" w:rsidRDefault="008C0B6F" w:rsidP="008C0B6F">
      <w:pPr>
        <w:pStyle w:val="a1"/>
        <w:ind w:firstLineChars="0" w:firstLine="0"/>
      </w:pPr>
      <w:r>
        <w:rPr>
          <w:rFonts w:hint="eastAsia"/>
        </w:rPr>
        <w:t>环境：</w:t>
      </w:r>
    </w:p>
    <w:p w:rsidR="008C0B6F" w:rsidRDefault="008C0B6F" w:rsidP="008C0B6F">
      <w:pPr>
        <w:pStyle w:val="a1"/>
        <w:ind w:firstLineChars="0" w:firstLine="420"/>
      </w:pPr>
      <w:proofErr w:type="spellStart"/>
      <w:r>
        <w:rPr>
          <w:rFonts w:hint="eastAsia"/>
        </w:rPr>
        <w:t>Ub</w:t>
      </w:r>
      <w:r>
        <w:t>antu</w:t>
      </w:r>
      <w:proofErr w:type="spellEnd"/>
      <w:r>
        <w:t xml:space="preserve"> 14.04</w:t>
      </w:r>
    </w:p>
    <w:p w:rsidR="008C0B6F" w:rsidRDefault="008C0B6F" w:rsidP="008C0B6F">
      <w:pPr>
        <w:pStyle w:val="a1"/>
        <w:ind w:firstLine="360"/>
      </w:pPr>
      <w:r>
        <w:t>Hadoop</w:t>
      </w:r>
    </w:p>
    <w:p w:rsidR="008C0B6F" w:rsidRPr="008C0B6F" w:rsidRDefault="008C0B6F" w:rsidP="008C0B6F">
      <w:pPr>
        <w:pStyle w:val="a1"/>
        <w:ind w:firstLine="360"/>
      </w:pPr>
      <w:r>
        <w:t>Spark 2.4.0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安装</w:t>
      </w:r>
    </w:p>
    <w:p w:rsidR="005100A6" w:rsidRDefault="005100A6" w:rsidP="005100A6">
      <w:pPr>
        <w:pStyle w:val="3"/>
        <w:spacing w:before="156" w:after="156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安装</w:t>
      </w:r>
    </w:p>
    <w:p w:rsidR="00CA621B" w:rsidRPr="00CA621B" w:rsidRDefault="00CA621B" w:rsidP="00CA621B">
      <w:pPr>
        <w:pStyle w:val="a1"/>
        <w:ind w:firstLine="360"/>
      </w:pPr>
      <w:bookmarkStart w:id="0" w:name="OLE_LINK2"/>
      <w:r w:rsidRPr="00CA621B">
        <w:t>http://www.cnblogs.com/liugh/p/6623530.html</w:t>
      </w:r>
      <w:bookmarkEnd w:id="0"/>
    </w:p>
    <w:p w:rsidR="005100A6" w:rsidRDefault="005100A6" w:rsidP="005100A6">
      <w:pPr>
        <w:pStyle w:val="3"/>
        <w:spacing w:before="156" w:after="156"/>
      </w:pPr>
      <w:r>
        <w:rPr>
          <w:rFonts w:hint="eastAsia"/>
        </w:rPr>
        <w:t>S</w:t>
      </w:r>
      <w:r>
        <w:t>SH</w:t>
      </w:r>
      <w:r>
        <w:rPr>
          <w:rFonts w:hint="eastAsia"/>
        </w:rPr>
        <w:t>安装</w:t>
      </w:r>
    </w:p>
    <w:p w:rsidR="005C3349" w:rsidRDefault="000F0B88" w:rsidP="005C3349">
      <w:pPr>
        <w:pStyle w:val="a1"/>
        <w:ind w:firstLine="360"/>
      </w:pPr>
      <w:r w:rsidRPr="000F0B88">
        <w:t>http://dblab.xmu.edu.cn/blog/install-hadoop/</w:t>
      </w:r>
    </w:p>
    <w:p w:rsidR="000F0B88" w:rsidRDefault="000F0B88" w:rsidP="005C3349">
      <w:pPr>
        <w:pStyle w:val="a1"/>
        <w:ind w:firstLine="360"/>
        <w:rPr>
          <w:rStyle w:val="aa"/>
        </w:rPr>
      </w:pPr>
      <w:r w:rsidRPr="000F0B88">
        <w:rPr>
          <w:rStyle w:val="aa"/>
        </w:rPr>
        <w:t>http://dblab.xmu.edu.cn/blog/install-hadoop-cluster/</w:t>
      </w:r>
    </w:p>
    <w:p w:rsidR="000F0B88" w:rsidRDefault="000F0B88" w:rsidP="005C3349">
      <w:pPr>
        <w:pStyle w:val="a1"/>
        <w:ind w:firstLine="360"/>
      </w:pPr>
      <w:r>
        <w:rPr>
          <w:rFonts w:hint="eastAsia"/>
        </w:rPr>
        <w:t>首先在每台机子上设置无密登录：</w:t>
      </w:r>
    </w:p>
    <w:p w:rsidR="000F0B88" w:rsidRDefault="000F0B88" w:rsidP="000F0B88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cd 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/                     # </w:t>
      </w:r>
      <w:r>
        <w:rPr>
          <w:rFonts w:hint="eastAsia"/>
        </w:rPr>
        <w:t>若没有该目录，请先执行一次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localhost</w:t>
      </w:r>
    </w:p>
    <w:p w:rsidR="000F0B88" w:rsidRDefault="000F0B88" w:rsidP="000F0B88">
      <w:pPr>
        <w:pStyle w:val="a1"/>
        <w:ind w:left="420" w:firstLineChars="175" w:firstLine="420"/>
      </w:pP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             # </w:t>
      </w:r>
      <w:r>
        <w:rPr>
          <w:rFonts w:hint="eastAsia"/>
        </w:rPr>
        <w:t>会有提示，都按回车就可以</w:t>
      </w:r>
    </w:p>
    <w:p w:rsidR="000F0B88" w:rsidRDefault="000F0B88" w:rsidP="000F0B88">
      <w:pPr>
        <w:pStyle w:val="a1"/>
        <w:ind w:left="420" w:firstLineChars="175" w:firstLine="420"/>
      </w:pPr>
      <w:r>
        <w:rPr>
          <w:rFonts w:hint="eastAsia"/>
        </w:rPr>
        <w:t>cat ./id_rsa.pub &gt;</w:t>
      </w:r>
      <w:proofErr w:type="gramStart"/>
      <w:r>
        <w:rPr>
          <w:rFonts w:hint="eastAsia"/>
        </w:rPr>
        <w:t>&gt;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加入授权</w:t>
      </w:r>
    </w:p>
    <w:p w:rsidR="000F0B88" w:rsidRDefault="000F0B88" w:rsidP="000F0B88">
      <w:pPr>
        <w:pStyle w:val="a1"/>
        <w:ind w:firstLineChars="62" w:firstLine="149"/>
      </w:pPr>
      <w:r>
        <w:tab/>
      </w:r>
      <w:r>
        <w:rPr>
          <w:rFonts w:hint="eastAsia"/>
        </w:rPr>
        <w:t>然后在主节点上将秘钥发给各子节点</w:t>
      </w:r>
      <w:r w:rsidR="00E26C2D">
        <w:rPr>
          <w:rFonts w:hint="eastAsia"/>
        </w:rPr>
        <w:t>(</w:t>
      </w:r>
      <w:r w:rsidR="00E26C2D">
        <w:rPr>
          <w:rFonts w:hint="eastAsia"/>
        </w:rPr>
        <w:t>主节点上不要再重新执行上述设置无密操作的步骤，都在会出现问题</w:t>
      </w:r>
      <w:r w:rsidR="00E26C2D">
        <w:t>)</w:t>
      </w:r>
    </w:p>
    <w:p w:rsidR="000F0B88" w:rsidRDefault="000F0B88" w:rsidP="000F0B88">
      <w:pPr>
        <w:pStyle w:val="a1"/>
        <w:ind w:firstLineChars="62" w:firstLine="149"/>
      </w:pPr>
      <w:r>
        <w:tab/>
      </w:r>
      <w:r>
        <w:tab/>
      </w:r>
      <w:proofErr w:type="spellStart"/>
      <w:r w:rsidRPr="000F0B88">
        <w:t>scp</w:t>
      </w:r>
      <w:proofErr w:type="spellEnd"/>
      <w:r w:rsidRPr="000F0B88">
        <w:t xml:space="preserve"> ~/.</w:t>
      </w:r>
      <w:proofErr w:type="spellStart"/>
      <w:r w:rsidRPr="000F0B88">
        <w:t>ssh</w:t>
      </w:r>
      <w:proofErr w:type="spellEnd"/>
      <w:r w:rsidRPr="000F0B88">
        <w:t>/id_rsa.pub hadoop@Slave1:/home/</w:t>
      </w:r>
      <w:proofErr w:type="spellStart"/>
      <w:r w:rsidRPr="000F0B88">
        <w:t>hadoop</w:t>
      </w:r>
      <w:proofErr w:type="spellEnd"/>
      <w:r w:rsidRPr="000F0B88">
        <w:t>/</w:t>
      </w:r>
    </w:p>
    <w:p w:rsidR="000F0B88" w:rsidRDefault="000F0B88" w:rsidP="000F0B88">
      <w:pPr>
        <w:pStyle w:val="a1"/>
        <w:ind w:firstLineChars="62" w:firstLine="149"/>
      </w:pPr>
      <w:r>
        <w:tab/>
      </w:r>
      <w:r>
        <w:tab/>
      </w:r>
      <w:proofErr w:type="spellStart"/>
      <w:r w:rsidRPr="000F0B88">
        <w:t>scp</w:t>
      </w:r>
      <w:proofErr w:type="spellEnd"/>
      <w:r w:rsidRPr="000F0B88">
        <w:t xml:space="preserve"> ~/.</w:t>
      </w:r>
      <w:proofErr w:type="spellStart"/>
      <w:r w:rsidRPr="000F0B88">
        <w:t>ssh</w:t>
      </w:r>
      <w:proofErr w:type="spellEnd"/>
      <w:r w:rsidRPr="000F0B88">
        <w:t>/id_rsa.pub hadoop@Slave</w:t>
      </w:r>
      <w:r>
        <w:t>2</w:t>
      </w:r>
      <w:r w:rsidRPr="000F0B88">
        <w:t>:/home/</w:t>
      </w:r>
      <w:proofErr w:type="spellStart"/>
      <w:r w:rsidRPr="000F0B88">
        <w:t>hadoop</w:t>
      </w:r>
      <w:proofErr w:type="spellEnd"/>
      <w:r w:rsidRPr="000F0B88">
        <w:t>/</w:t>
      </w:r>
    </w:p>
    <w:p w:rsidR="000F0B88" w:rsidRDefault="000F0B88" w:rsidP="000F0B88">
      <w:pPr>
        <w:pStyle w:val="a1"/>
        <w:ind w:firstLineChars="62" w:firstLine="149"/>
      </w:pPr>
      <w:r>
        <w:tab/>
      </w:r>
      <w:r>
        <w:rPr>
          <w:rFonts w:hint="eastAsia"/>
        </w:rPr>
        <w:t>在各子节点上将主节点秘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加入</w:t>
      </w:r>
      <w:r w:rsidR="00E26C2D">
        <w:rPr>
          <w:rFonts w:hint="eastAsia"/>
        </w:rPr>
        <w:t>授权</w:t>
      </w:r>
    </w:p>
    <w:p w:rsidR="00E26C2D" w:rsidRDefault="00E26C2D" w:rsidP="000F0B88">
      <w:pPr>
        <w:pStyle w:val="a1"/>
        <w:ind w:firstLineChars="62" w:firstLine="149"/>
      </w:pPr>
      <w:r>
        <w:tab/>
      </w:r>
      <w:r>
        <w:tab/>
      </w:r>
      <w:r w:rsidRPr="00E26C2D">
        <w:t>cat ~/id_rsa.pub &gt;&gt; ~/.</w:t>
      </w:r>
      <w:proofErr w:type="spellStart"/>
      <w:r w:rsidRPr="00E26C2D">
        <w:t>ssh</w:t>
      </w:r>
      <w:proofErr w:type="spellEnd"/>
      <w:r w:rsidRPr="00E26C2D">
        <w:t>/</w:t>
      </w:r>
      <w:proofErr w:type="spellStart"/>
      <w:r w:rsidRPr="00E26C2D">
        <w:t>authorized_keys</w:t>
      </w:r>
      <w:proofErr w:type="spellEnd"/>
    </w:p>
    <w:p w:rsidR="00E26C2D" w:rsidRPr="000F0B88" w:rsidRDefault="00E26C2D" w:rsidP="000F0B88">
      <w:pPr>
        <w:pStyle w:val="a1"/>
        <w:ind w:firstLineChars="62" w:firstLine="149"/>
      </w:pPr>
      <w:r>
        <w:tab/>
      </w:r>
      <w:r>
        <w:tab/>
      </w:r>
      <w:proofErr w:type="spellStart"/>
      <w:r w:rsidRPr="00E26C2D">
        <w:t>rm</w:t>
      </w:r>
      <w:proofErr w:type="spellEnd"/>
      <w:r w:rsidRPr="00E26C2D">
        <w:t xml:space="preserve"> ~/id_rsa.pub</w:t>
      </w:r>
    </w:p>
    <w:p w:rsidR="003C765F" w:rsidRDefault="003C765F" w:rsidP="003C765F">
      <w:pPr>
        <w:pStyle w:val="3"/>
        <w:spacing w:before="156" w:after="156"/>
      </w:pPr>
      <w:r>
        <w:t>H</w:t>
      </w:r>
      <w:r>
        <w:rPr>
          <w:rFonts w:hint="eastAsia"/>
        </w:rPr>
        <w:t>adoop</w:t>
      </w:r>
      <w:r>
        <w:rPr>
          <w:rFonts w:hint="eastAsia"/>
        </w:rPr>
        <w:t>安装</w:t>
      </w:r>
    </w:p>
    <w:p w:rsidR="003C765F" w:rsidRPr="003C765F" w:rsidRDefault="003C765F" w:rsidP="003C765F">
      <w:pPr>
        <w:pStyle w:val="a1"/>
        <w:ind w:firstLine="360"/>
      </w:pPr>
      <w:r w:rsidRPr="003C765F">
        <w:t>http://dblab.xmu.edu.cn/blog/install-hadoop-cluster/</w:t>
      </w:r>
    </w:p>
    <w:p w:rsidR="00F464F4" w:rsidRDefault="00F464F4" w:rsidP="00F464F4">
      <w:pPr>
        <w:pStyle w:val="2"/>
        <w:spacing w:before="156" w:after="156"/>
      </w:pPr>
      <w:r>
        <w:rPr>
          <w:rFonts w:hint="eastAsia"/>
        </w:rPr>
        <w:t>Spa</w:t>
      </w:r>
      <w:r>
        <w:t>rk</w:t>
      </w:r>
      <w:r>
        <w:rPr>
          <w:rFonts w:hint="eastAsia"/>
        </w:rPr>
        <w:t>安装</w:t>
      </w:r>
    </w:p>
    <w:p w:rsidR="00990C6C" w:rsidRPr="00990C6C" w:rsidRDefault="00990C6C" w:rsidP="00990C6C">
      <w:pPr>
        <w:pStyle w:val="a1"/>
        <w:ind w:firstLine="360"/>
      </w:pPr>
      <w:bookmarkStart w:id="1" w:name="OLE_LINK1"/>
      <w:r w:rsidRPr="00990C6C">
        <w:t>http://dblab.xmu.edu.cn/blog/1187-2/</w:t>
      </w:r>
      <w:bookmarkEnd w:id="1"/>
    </w:p>
    <w:p w:rsidR="00771EB3" w:rsidRDefault="00771EB3" w:rsidP="00771EB3">
      <w:pPr>
        <w:pStyle w:val="2"/>
        <w:spacing w:before="156" w:after="156"/>
      </w:pPr>
      <w:r>
        <w:rPr>
          <w:rFonts w:hint="eastAsia"/>
        </w:rPr>
        <w:lastRenderedPageBreak/>
        <w:t>Spark</w:t>
      </w:r>
      <w:r w:rsidR="00F464F4">
        <w:rPr>
          <w:rFonts w:hint="eastAsia"/>
        </w:rPr>
        <w:t>启动</w:t>
      </w:r>
    </w:p>
    <w:p w:rsidR="007269FF" w:rsidRPr="007269FF" w:rsidRDefault="007269FF" w:rsidP="007269FF">
      <w:pPr>
        <w:pStyle w:val="a1"/>
        <w:ind w:firstLine="360"/>
      </w:pPr>
      <w:bookmarkStart w:id="2" w:name="OLE_LINK5"/>
      <w:bookmarkStart w:id="3" w:name="OLE_LINK6"/>
      <w:r w:rsidRPr="007269FF">
        <w:t>http://dblab.xmu.edu.cn/blog/1187-2/</w:t>
      </w:r>
      <w:bookmarkEnd w:id="2"/>
      <w:bookmarkEnd w:id="3"/>
    </w:p>
    <w:p w:rsidR="00771EB3" w:rsidRDefault="00F53A20" w:rsidP="007B0EF6">
      <w:pPr>
        <w:pStyle w:val="2"/>
        <w:spacing w:before="156" w:after="156"/>
      </w:pPr>
      <w:r>
        <w:rPr>
          <w:rFonts w:hint="eastAsia"/>
        </w:rPr>
        <w:t>在</w:t>
      </w:r>
      <w:r w:rsidR="00136229">
        <w:t>HDFS</w:t>
      </w:r>
      <w:r>
        <w:rPr>
          <w:rFonts w:hint="eastAsia"/>
        </w:rPr>
        <w:t>分布式系统中管理文件</w:t>
      </w:r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创建目录：</w:t>
      </w:r>
      <w:r w:rsidR="00764D55" w:rsidRPr="00764D55">
        <w:t>/</w:t>
      </w:r>
      <w:proofErr w:type="spellStart"/>
      <w:r w:rsidR="00764D55" w:rsidRPr="00764D55">
        <w:t>usr</w:t>
      </w:r>
      <w:proofErr w:type="spellEnd"/>
      <w:r w:rsidR="00764D55" w:rsidRPr="00764D55">
        <w:t>/local/</w:t>
      </w:r>
      <w:proofErr w:type="spellStart"/>
      <w:r w:rsidR="00764D55" w:rsidRPr="00764D55">
        <w:t>hadoop</w:t>
      </w:r>
      <w:proofErr w:type="spellEnd"/>
      <w:r w:rsidR="00764D55" w:rsidRPr="00764D55">
        <w:t>/</w:t>
      </w:r>
      <w:r w:rsidRPr="00136229">
        <w:t>bin/</w:t>
      </w:r>
      <w:proofErr w:type="spellStart"/>
      <w:r w:rsidRPr="00136229">
        <w:t>hdfs</w:t>
      </w:r>
      <w:proofErr w:type="spellEnd"/>
      <w:r w:rsidRPr="00136229">
        <w:t xml:space="preserve"> </w:t>
      </w:r>
      <w:proofErr w:type="spellStart"/>
      <w:r w:rsidRPr="00136229">
        <w:t>dfs</w:t>
      </w:r>
      <w:proofErr w:type="spellEnd"/>
      <w:r w:rsidRPr="00136229">
        <w:t xml:space="preserve"> -</w:t>
      </w:r>
      <w:proofErr w:type="spellStart"/>
      <w:r w:rsidRPr="00136229">
        <w:t>mkdir</w:t>
      </w:r>
      <w:proofErr w:type="spellEnd"/>
      <w:r w:rsidRPr="00136229">
        <w:t xml:space="preserve"> -p /user/</w:t>
      </w:r>
      <w:proofErr w:type="spellStart"/>
      <w:r w:rsidR="00764D55">
        <w:rPr>
          <w:rFonts w:hint="eastAsia"/>
        </w:rPr>
        <w:t>h</w:t>
      </w:r>
      <w:r>
        <w:t>adoop</w:t>
      </w:r>
      <w:proofErr w:type="spellEnd"/>
    </w:p>
    <w:p w:rsidR="00136229" w:rsidRDefault="00136229" w:rsidP="00136229">
      <w:pPr>
        <w:pStyle w:val="a1"/>
        <w:ind w:firstLine="360"/>
      </w:pPr>
      <w:r>
        <w:rPr>
          <w:rFonts w:hint="eastAsia"/>
        </w:rPr>
        <w:t>查看：</w:t>
      </w:r>
    </w:p>
    <w:p w:rsidR="00136229" w:rsidRDefault="00764D55" w:rsidP="00136229">
      <w:pPr>
        <w:pStyle w:val="a1"/>
        <w:ind w:firstLine="360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 w:rsidR="00136229">
        <w:t>/bin/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</w:t>
      </w:r>
      <w:proofErr w:type="gramStart"/>
      <w:r w:rsidR="00136229">
        <w:t>ls .</w:t>
      </w:r>
      <w:proofErr w:type="gramEnd"/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当前目录</w:t>
      </w:r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>
        <w:t>bin/</w:t>
      </w:r>
      <w:proofErr w:type="spellStart"/>
      <w:r w:rsidR="00136229">
        <w:t>hdfs</w:t>
      </w:r>
      <w:proofErr w:type="spellEnd"/>
      <w:r w:rsidR="00136229">
        <w:t xml:space="preserve"> </w:t>
      </w:r>
      <w:proofErr w:type="spellStart"/>
      <w:r w:rsidR="00136229">
        <w:t>dfs</w:t>
      </w:r>
      <w:proofErr w:type="spellEnd"/>
      <w:r w:rsidR="00136229">
        <w:t xml:space="preserve"> -ls /user/</w:t>
      </w:r>
      <w:proofErr w:type="spellStart"/>
      <w:r w:rsidR="00136229">
        <w:rPr>
          <w:rFonts w:hint="eastAsia"/>
        </w:rPr>
        <w:t>h</w:t>
      </w:r>
      <w:r w:rsidR="00136229">
        <w:t>adoop</w:t>
      </w:r>
      <w:proofErr w:type="spellEnd"/>
    </w:p>
    <w:p w:rsidR="00136229" w:rsidRDefault="00764D55" w:rsidP="00136229">
      <w:pPr>
        <w:pStyle w:val="a1"/>
        <w:ind w:firstLine="360"/>
      </w:pPr>
      <w:r w:rsidRPr="00764D55">
        <w:t>/</w:t>
      </w:r>
      <w:proofErr w:type="spellStart"/>
      <w:r w:rsidRPr="00764D55">
        <w:t>usr</w:t>
      </w:r>
      <w:proofErr w:type="spellEnd"/>
      <w:r w:rsidRPr="00764D55">
        <w:t>/local/</w:t>
      </w:r>
      <w:proofErr w:type="spellStart"/>
      <w:r w:rsidRPr="00764D55">
        <w:t>hadoop</w:t>
      </w:r>
      <w:proofErr w:type="spellEnd"/>
      <w:r w:rsidRPr="00764D55">
        <w:t>/</w:t>
      </w:r>
      <w:r w:rsidR="00136229" w:rsidRPr="00136229">
        <w:t>bin/</w:t>
      </w:r>
      <w:proofErr w:type="spellStart"/>
      <w:r w:rsidR="00136229" w:rsidRPr="00136229">
        <w:t>hdfs</w:t>
      </w:r>
      <w:proofErr w:type="spellEnd"/>
      <w:r w:rsidR="00136229" w:rsidRPr="00136229">
        <w:t xml:space="preserve"> </w:t>
      </w:r>
      <w:proofErr w:type="spellStart"/>
      <w:r w:rsidR="00136229" w:rsidRPr="00136229">
        <w:t>dfs</w:t>
      </w:r>
      <w:proofErr w:type="spellEnd"/>
      <w:r w:rsidR="00136229" w:rsidRPr="00136229">
        <w:t xml:space="preserve"> -ls /</w:t>
      </w:r>
      <w:r w:rsidR="00136229">
        <w:tab/>
      </w:r>
      <w:r w:rsidR="00136229">
        <w:tab/>
      </w:r>
      <w:r w:rsidR="00136229">
        <w:tab/>
      </w:r>
      <w:r w:rsidR="00136229">
        <w:rPr>
          <w:rFonts w:hint="eastAsia"/>
        </w:rPr>
        <w:t>根目录</w:t>
      </w:r>
    </w:p>
    <w:p w:rsidR="00C27BFF" w:rsidRDefault="0049738F" w:rsidP="00136229">
      <w:pPr>
        <w:pStyle w:val="a1"/>
        <w:ind w:firstLine="360"/>
      </w:pPr>
      <w:r>
        <w:rPr>
          <w:rFonts w:hint="eastAsia"/>
        </w:rPr>
        <w:t>上传文件：</w:t>
      </w:r>
    </w:p>
    <w:p w:rsidR="0049738F" w:rsidRDefault="00C27BFF" w:rsidP="00136229">
      <w:pPr>
        <w:pStyle w:val="a1"/>
        <w:ind w:firstLine="330"/>
        <w:rPr>
          <w:sz w:val="22"/>
        </w:rPr>
      </w:pPr>
      <w:r w:rsidRPr="00C27BFF">
        <w:rPr>
          <w:sz w:val="22"/>
        </w:rPr>
        <w:t>/</w:t>
      </w:r>
      <w:proofErr w:type="spellStart"/>
      <w:r w:rsidRPr="00C27BFF">
        <w:rPr>
          <w:sz w:val="22"/>
        </w:rPr>
        <w:t>usr</w:t>
      </w:r>
      <w:proofErr w:type="spellEnd"/>
      <w:r w:rsidRPr="00C27BFF">
        <w:rPr>
          <w:sz w:val="22"/>
        </w:rPr>
        <w:t>/local/</w:t>
      </w:r>
      <w:proofErr w:type="spellStart"/>
      <w:r w:rsidRPr="00C27BFF">
        <w:rPr>
          <w:sz w:val="22"/>
        </w:rPr>
        <w:t>hadoop</w:t>
      </w:r>
      <w:proofErr w:type="spellEnd"/>
      <w:r w:rsidRPr="00C27BFF">
        <w:rPr>
          <w:sz w:val="22"/>
        </w:rPr>
        <w:t>/bin/</w:t>
      </w:r>
      <w:proofErr w:type="spellStart"/>
      <w:r w:rsidRPr="00C27BFF">
        <w:rPr>
          <w:sz w:val="22"/>
        </w:rPr>
        <w:t>hdfs</w:t>
      </w:r>
      <w:proofErr w:type="spellEnd"/>
      <w:r w:rsidRPr="00C27BFF">
        <w:rPr>
          <w:sz w:val="22"/>
        </w:rPr>
        <w:t xml:space="preserve"> </w:t>
      </w:r>
      <w:proofErr w:type="spellStart"/>
      <w:r w:rsidR="0049738F" w:rsidRPr="00C27BFF">
        <w:rPr>
          <w:sz w:val="22"/>
        </w:rPr>
        <w:t>dfs</w:t>
      </w:r>
      <w:proofErr w:type="spell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>–</w:t>
      </w:r>
      <w:proofErr w:type="gramStart"/>
      <w:r w:rsidR="0049738F" w:rsidRPr="00C27BFF">
        <w:rPr>
          <w:sz w:val="22"/>
        </w:rPr>
        <w:t>put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 xml:space="preserve"> /</w:t>
      </w:r>
      <w:proofErr w:type="spellStart"/>
      <w:r w:rsidR="0049738F" w:rsidRPr="00C27BFF">
        <w:rPr>
          <w:sz w:val="22"/>
        </w:rPr>
        <w:t>usr</w:t>
      </w:r>
      <w:proofErr w:type="spellEnd"/>
      <w:r w:rsidR="0049738F" w:rsidRPr="00C27BFF">
        <w:rPr>
          <w:sz w:val="22"/>
        </w:rPr>
        <w:t>/local/spark/</w:t>
      </w:r>
      <w:proofErr w:type="spellStart"/>
      <w:r w:rsidR="0049738F" w:rsidRPr="00C27BFF">
        <w:rPr>
          <w:sz w:val="22"/>
        </w:rPr>
        <w:t>mycode</w:t>
      </w:r>
      <w:proofErr w:type="spellEnd"/>
      <w:r w:rsidR="0049738F" w:rsidRPr="00C27BFF">
        <w:rPr>
          <w:sz w:val="22"/>
        </w:rPr>
        <w:t>/</w:t>
      </w:r>
      <w:proofErr w:type="spellStart"/>
      <w:r w:rsidR="0049738F" w:rsidRPr="00C27BFF">
        <w:rPr>
          <w:sz w:val="22"/>
        </w:rPr>
        <w:t>wordcount</w:t>
      </w:r>
      <w:proofErr w:type="spellEnd"/>
      <w:r w:rsidR="0049738F" w:rsidRPr="00C27BFF">
        <w:rPr>
          <w:sz w:val="22"/>
        </w:rPr>
        <w:t>/word.txt</w:t>
      </w:r>
      <w:proofErr w:type="gramEnd"/>
      <w:r w:rsidR="0049738F" w:rsidRPr="00C27BFF">
        <w:rPr>
          <w:sz w:val="22"/>
        </w:rPr>
        <w:t xml:space="preserve"> </w:t>
      </w:r>
      <w:r w:rsidR="00012CB0">
        <w:rPr>
          <w:sz w:val="22"/>
        </w:rPr>
        <w:t xml:space="preserve"> </w:t>
      </w:r>
      <w:r w:rsidR="0049738F" w:rsidRPr="00C27BFF">
        <w:rPr>
          <w:sz w:val="22"/>
        </w:rPr>
        <w:t>/user/</w:t>
      </w:r>
      <w:r w:rsidR="000B1B0B">
        <w:rPr>
          <w:sz w:val="22"/>
        </w:rPr>
        <w:t>Hadoop</w:t>
      </w:r>
    </w:p>
    <w:p w:rsidR="000B1B0B" w:rsidRDefault="000B1B0B" w:rsidP="00136229">
      <w:pPr>
        <w:pStyle w:val="a1"/>
        <w:ind w:firstLine="330"/>
        <w:rPr>
          <w:sz w:val="22"/>
        </w:rPr>
      </w:pPr>
      <w:r>
        <w:rPr>
          <w:rFonts w:hint="eastAsia"/>
          <w:sz w:val="22"/>
        </w:rPr>
        <w:t>常用参数：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>[-cat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copyFromLocal</w:t>
      </w:r>
      <w:proofErr w:type="spellEnd"/>
      <w:r w:rsidRPr="000B1B0B">
        <w:rPr>
          <w:sz w:val="22"/>
        </w:rPr>
        <w:t xml:space="preserve">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copyToLocal</w:t>
      </w:r>
      <w:proofErr w:type="spellEnd"/>
      <w:r w:rsidRPr="000B1B0B">
        <w:rPr>
          <w:sz w:val="22"/>
        </w:rPr>
        <w:t xml:space="preserve"> [-f] [-p] [-</w:t>
      </w:r>
      <w:proofErr w:type="spellStart"/>
      <w:r w:rsidRPr="000B1B0B">
        <w:rPr>
          <w:sz w:val="22"/>
        </w:rPr>
        <w:t>ignoreCrc</w:t>
      </w:r>
      <w:proofErr w:type="spellEnd"/>
      <w:r w:rsidRPr="000B1B0B">
        <w:rPr>
          <w:sz w:val="22"/>
        </w:rPr>
        <w:t>] [-</w:t>
      </w:r>
      <w:proofErr w:type="spellStart"/>
      <w:r w:rsidRPr="000B1B0B">
        <w:rPr>
          <w:sz w:val="22"/>
        </w:rPr>
        <w:t>crc</w:t>
      </w:r>
      <w:proofErr w:type="spellEnd"/>
      <w:r w:rsidRPr="000B1B0B">
        <w:rPr>
          <w:sz w:val="22"/>
        </w:rPr>
        <w:t>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[-count [-q] [-h] [-v] [-t [&lt;storage type&gt;]] [-u] [-x]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cp</w:t>
      </w:r>
      <w:proofErr w:type="spellEnd"/>
      <w:r w:rsidRPr="000B1B0B">
        <w:rPr>
          <w:sz w:val="22"/>
        </w:rPr>
        <w:t xml:space="preserve"> [-f] [-p | -</w:t>
      </w:r>
      <w:r>
        <w:rPr>
          <w:sz w:val="22"/>
        </w:rPr>
        <w:t>p[</w:t>
      </w:r>
      <w:proofErr w:type="spellStart"/>
      <w:r>
        <w:rPr>
          <w:sz w:val="22"/>
        </w:rPr>
        <w:t>topax</w:t>
      </w:r>
      <w:proofErr w:type="spellEnd"/>
      <w:r>
        <w:rPr>
          <w:sz w:val="22"/>
        </w:rPr>
        <w:t>]] [-d]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df</w:t>
      </w:r>
      <w:proofErr w:type="spellEnd"/>
      <w:r w:rsidRPr="000B1B0B">
        <w:rPr>
          <w:sz w:val="22"/>
        </w:rPr>
        <w:t xml:space="preserve"> [-h]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[-du [-s] [-h] [-x] &lt;path&gt; ...]</w:t>
      </w:r>
    </w:p>
    <w:p w:rsidR="000B1B0B" w:rsidRPr="000B1B0B" w:rsidRDefault="000B1B0B" w:rsidP="000B1B0B">
      <w:pPr>
        <w:pStyle w:val="a1"/>
        <w:ind w:firstLineChars="0" w:firstLine="0"/>
        <w:rPr>
          <w:sz w:val="22"/>
        </w:rPr>
      </w:pPr>
      <w:r>
        <w:rPr>
          <w:sz w:val="22"/>
        </w:rPr>
        <w:tab/>
      </w:r>
      <w:r w:rsidRPr="000B1B0B">
        <w:rPr>
          <w:sz w:val="22"/>
        </w:rPr>
        <w:tab/>
        <w:t>[-find &lt;path&gt; ... &lt;expression&gt;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[-get [-f] [-p] [-</w:t>
      </w:r>
      <w:proofErr w:type="spellStart"/>
      <w:r w:rsidRPr="000B1B0B">
        <w:rPr>
          <w:sz w:val="22"/>
        </w:rPr>
        <w:t>ignoreCr</w:t>
      </w:r>
      <w:r>
        <w:rPr>
          <w:sz w:val="22"/>
        </w:rPr>
        <w:t>c</w:t>
      </w:r>
      <w:proofErr w:type="spellEnd"/>
      <w:r>
        <w:rPr>
          <w:sz w:val="22"/>
        </w:rPr>
        <w:t>] [-</w:t>
      </w:r>
      <w:proofErr w:type="spellStart"/>
      <w:r>
        <w:rPr>
          <w:sz w:val="22"/>
        </w:rPr>
        <w:t>crc</w:t>
      </w:r>
      <w:proofErr w:type="spellEnd"/>
      <w:r>
        <w:rPr>
          <w:sz w:val="22"/>
        </w:rPr>
        <w:t>] &lt;</w:t>
      </w:r>
      <w:proofErr w:type="spellStart"/>
      <w:r>
        <w:rPr>
          <w:sz w:val="22"/>
        </w:rPr>
        <w:t>src</w:t>
      </w:r>
      <w:proofErr w:type="spellEnd"/>
      <w:r>
        <w:rPr>
          <w:sz w:val="22"/>
        </w:rPr>
        <w:t>&gt; ... &lt;</w:t>
      </w:r>
      <w:proofErr w:type="spellStart"/>
      <w:r>
        <w:rPr>
          <w:sz w:val="22"/>
        </w:rPr>
        <w:t>localdst</w:t>
      </w:r>
      <w:proofErr w:type="spellEnd"/>
      <w:r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[-help [</w:t>
      </w:r>
      <w:proofErr w:type="spellStart"/>
      <w:r w:rsidRPr="000B1B0B">
        <w:rPr>
          <w:sz w:val="22"/>
        </w:rPr>
        <w:t>cmd</w:t>
      </w:r>
      <w:proofErr w:type="spellEnd"/>
      <w:r w:rsidRPr="000B1B0B">
        <w:rPr>
          <w:sz w:val="22"/>
        </w:rPr>
        <w:t xml:space="preserve">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[-ls [-C] [-d] [-h] [-q] [-R] [-t] [-S] [-r] [-u] [&lt;path&gt; ...]]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mkdir</w:t>
      </w:r>
      <w:proofErr w:type="spellEnd"/>
      <w:r w:rsidRPr="000B1B0B">
        <w:rPr>
          <w:sz w:val="22"/>
        </w:rPr>
        <w:t xml:space="preserve"> [-p] &lt;path&gt; ...]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moveFromLocal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moveToLocal</w:t>
      </w:r>
      <w:proofErr w:type="spellEnd"/>
      <w:r w:rsidRPr="000B1B0B">
        <w:rPr>
          <w:sz w:val="22"/>
        </w:rPr>
        <w:t xml:space="preserve">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&lt;</w:t>
      </w:r>
      <w:proofErr w:type="spellStart"/>
      <w:r w:rsidRPr="000B1B0B">
        <w:rPr>
          <w:sz w:val="22"/>
        </w:rPr>
        <w:t>localdst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[-mv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[-put [-f] [-p] [-l] [-d] &lt;</w:t>
      </w:r>
      <w:proofErr w:type="spellStart"/>
      <w:r w:rsidRPr="000B1B0B">
        <w:rPr>
          <w:sz w:val="22"/>
        </w:rPr>
        <w:t>localsrc</w:t>
      </w:r>
      <w:proofErr w:type="spellEnd"/>
      <w:r w:rsidRPr="000B1B0B">
        <w:rPr>
          <w:sz w:val="22"/>
        </w:rPr>
        <w:t>&gt; ... &lt;</w:t>
      </w:r>
      <w:proofErr w:type="spellStart"/>
      <w:r w:rsidRPr="000B1B0B">
        <w:rPr>
          <w:sz w:val="22"/>
        </w:rPr>
        <w:t>dst</w:t>
      </w:r>
      <w:proofErr w:type="spellEnd"/>
      <w:r w:rsidRPr="000B1B0B">
        <w:rPr>
          <w:sz w:val="22"/>
        </w:rPr>
        <w:t>&gt;]</w:t>
      </w:r>
    </w:p>
    <w:p w:rsidR="000B1B0B" w:rsidRP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</w:t>
      </w:r>
      <w:proofErr w:type="spellEnd"/>
      <w:r w:rsidRPr="000B1B0B">
        <w:rPr>
          <w:sz w:val="22"/>
        </w:rPr>
        <w:t xml:space="preserve"> [-f] [-r|-R] [-</w:t>
      </w:r>
      <w:proofErr w:type="spellStart"/>
      <w:r w:rsidRPr="000B1B0B">
        <w:rPr>
          <w:sz w:val="22"/>
        </w:rPr>
        <w:t>skipTrash</w:t>
      </w:r>
      <w:proofErr w:type="spellEnd"/>
      <w:r w:rsidRPr="000B1B0B">
        <w:rPr>
          <w:sz w:val="22"/>
        </w:rPr>
        <w:t>] [-safely] &lt;</w:t>
      </w:r>
      <w:proofErr w:type="spellStart"/>
      <w:r w:rsidRPr="000B1B0B">
        <w:rPr>
          <w:sz w:val="22"/>
        </w:rPr>
        <w:t>src</w:t>
      </w:r>
      <w:proofErr w:type="spellEnd"/>
      <w:r w:rsidRPr="000B1B0B">
        <w:rPr>
          <w:sz w:val="22"/>
        </w:rPr>
        <w:t>&gt; ...]</w:t>
      </w:r>
    </w:p>
    <w:p w:rsidR="000B1B0B" w:rsidRDefault="000B1B0B" w:rsidP="000B1B0B">
      <w:pPr>
        <w:pStyle w:val="a1"/>
        <w:ind w:leftChars="100" w:left="180" w:firstLine="330"/>
        <w:rPr>
          <w:sz w:val="22"/>
        </w:rPr>
      </w:pPr>
      <w:r w:rsidRPr="000B1B0B">
        <w:rPr>
          <w:sz w:val="22"/>
        </w:rPr>
        <w:tab/>
        <w:t>[-</w:t>
      </w:r>
      <w:proofErr w:type="spellStart"/>
      <w:r w:rsidRPr="000B1B0B">
        <w:rPr>
          <w:sz w:val="22"/>
        </w:rPr>
        <w:t>rmdir</w:t>
      </w:r>
      <w:proofErr w:type="spellEnd"/>
      <w:r w:rsidRPr="000B1B0B">
        <w:rPr>
          <w:sz w:val="22"/>
        </w:rPr>
        <w:t xml:space="preserve"> [--ignor</w:t>
      </w:r>
      <w:r>
        <w:rPr>
          <w:sz w:val="22"/>
        </w:rPr>
        <w:t>e-fail-on-non-empty] &lt;</w:t>
      </w:r>
      <w:proofErr w:type="spellStart"/>
      <w:r>
        <w:rPr>
          <w:sz w:val="22"/>
        </w:rPr>
        <w:t>dir</w:t>
      </w:r>
      <w:proofErr w:type="spellEnd"/>
      <w:r>
        <w:rPr>
          <w:sz w:val="22"/>
        </w:rPr>
        <w:t>&gt; ...]</w:t>
      </w:r>
    </w:p>
    <w:p w:rsidR="000B1B0B" w:rsidRPr="00C27BFF" w:rsidRDefault="000B1B0B" w:rsidP="00136229">
      <w:pPr>
        <w:pStyle w:val="a1"/>
        <w:ind w:firstLine="330"/>
        <w:rPr>
          <w:sz w:val="22"/>
        </w:rPr>
      </w:pPr>
    </w:p>
    <w:p w:rsidR="0049738F" w:rsidRDefault="00631CCA" w:rsidP="00631CCA">
      <w:pPr>
        <w:pStyle w:val="2"/>
        <w:spacing w:before="156" w:after="156"/>
      </w:pPr>
      <w:r>
        <w:rPr>
          <w:rFonts w:hint="eastAsia"/>
        </w:rPr>
        <w:t>问题</w:t>
      </w:r>
    </w:p>
    <w:p w:rsidR="00631CCA" w:rsidRDefault="00891452" w:rsidP="00631CCA">
      <w:pPr>
        <w:pStyle w:val="3"/>
        <w:spacing w:before="156" w:after="156"/>
      </w:pPr>
      <w:r>
        <w:rPr>
          <w:rFonts w:hint="eastAsia"/>
        </w:rPr>
        <w:t>虚拟机每次启动都会变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，需要重新配置</w:t>
      </w:r>
    </w:p>
    <w:p w:rsidR="00891452" w:rsidRPr="00891452" w:rsidRDefault="00BB15E6" w:rsidP="00891452">
      <w:pPr>
        <w:pStyle w:val="a1"/>
        <w:ind w:firstLine="360"/>
      </w:pPr>
      <w:proofErr w:type="spellStart"/>
      <w:r w:rsidRPr="00BB15E6">
        <w:t>sudo</w:t>
      </w:r>
      <w:proofErr w:type="spellEnd"/>
      <w:r w:rsidRPr="00BB15E6">
        <w:t xml:space="preserve"> vim /</w:t>
      </w:r>
      <w:proofErr w:type="spellStart"/>
      <w:r w:rsidRPr="00BB15E6">
        <w:t>etc</w:t>
      </w:r>
      <w:proofErr w:type="spellEnd"/>
      <w:r w:rsidRPr="00BB15E6">
        <w:t>/hosts</w:t>
      </w:r>
    </w:p>
    <w:p w:rsidR="004B4B16" w:rsidRDefault="00392D9D" w:rsidP="00991E7A">
      <w:pPr>
        <w:pStyle w:val="a1"/>
        <w:ind w:firstLineChars="0" w:firstLine="0"/>
      </w:pPr>
      <w:r>
        <w:tab/>
      </w:r>
    </w:p>
    <w:p w:rsidR="004B4B16" w:rsidRPr="00891452" w:rsidRDefault="004B4B16" w:rsidP="00891452">
      <w:pPr>
        <w:pStyle w:val="a1"/>
        <w:ind w:firstLine="360"/>
      </w:pPr>
      <w:r>
        <w:t xml:space="preserve">vim </w:t>
      </w:r>
      <w:r>
        <w:rPr>
          <w:rFonts w:hint="eastAsia"/>
        </w:rPr>
        <w:t>/</w:t>
      </w:r>
      <w:r>
        <w:t>usr/local/spark/co</w:t>
      </w:r>
      <w:r w:rsidR="00A5017C">
        <w:rPr>
          <w:rFonts w:hint="eastAsia"/>
        </w:rPr>
        <w:t>n</w:t>
      </w:r>
      <w:r>
        <w:t>f/</w:t>
      </w:r>
      <w:r w:rsidRPr="004B4B16">
        <w:t>spark-env.sh</w:t>
      </w:r>
    </w:p>
    <w:p w:rsidR="00631CCA" w:rsidRDefault="0085104D" w:rsidP="0085104D">
      <w:pPr>
        <w:pStyle w:val="3"/>
        <w:spacing w:before="156" w:after="156"/>
      </w:pPr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无密登录问题</w:t>
      </w:r>
    </w:p>
    <w:p w:rsidR="0085104D" w:rsidRDefault="0085104D" w:rsidP="0085104D">
      <w:pPr>
        <w:pStyle w:val="a1"/>
        <w:ind w:firstLine="360"/>
      </w:pPr>
      <w:r>
        <w:rPr>
          <w:rFonts w:hint="eastAsia"/>
        </w:rPr>
        <w:t>不能生成两次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，否则只能全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重新装</w:t>
      </w:r>
    </w:p>
    <w:p w:rsidR="00EA508C" w:rsidRDefault="00EA508C" w:rsidP="00EA508C">
      <w:pPr>
        <w:pStyle w:val="3"/>
        <w:spacing w:before="156" w:after="156"/>
      </w:pPr>
      <w:r>
        <w:rPr>
          <w:rFonts w:hint="eastAsia"/>
        </w:rPr>
        <w:t>无密登录失效</w:t>
      </w:r>
    </w:p>
    <w:p w:rsidR="00EA508C" w:rsidRDefault="00EA508C" w:rsidP="00EA508C">
      <w:pPr>
        <w:pStyle w:val="a1"/>
        <w:ind w:firstLine="360"/>
      </w:pPr>
      <w:r>
        <w:rPr>
          <w:rFonts w:hint="eastAsia"/>
        </w:rPr>
        <w:t>主节点执行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>-add</w:t>
      </w:r>
    </w:p>
    <w:p w:rsidR="00106183" w:rsidRDefault="00106183" w:rsidP="00106183">
      <w:pPr>
        <w:pStyle w:val="3"/>
        <w:spacing w:before="156" w:after="156"/>
      </w:pPr>
      <w:r>
        <w:t>Java 1.7</w:t>
      </w:r>
      <w:r>
        <w:rPr>
          <w:rFonts w:hint="eastAsia"/>
        </w:rPr>
        <w:t>版本过低</w:t>
      </w:r>
    </w:p>
    <w:p w:rsidR="00F86F87" w:rsidRDefault="00F86F87" w:rsidP="00F86F87">
      <w:pPr>
        <w:pStyle w:val="3"/>
        <w:spacing w:before="156" w:after="156"/>
      </w:pPr>
      <w:r w:rsidRPr="00F86F87">
        <w:rPr>
          <w:rFonts w:hint="eastAsia"/>
        </w:rPr>
        <w:t>关于</w:t>
      </w:r>
      <w:proofErr w:type="spellStart"/>
      <w:r w:rsidRPr="00F86F87">
        <w:rPr>
          <w:rFonts w:hint="eastAsia"/>
        </w:rPr>
        <w:t>hadoop</w:t>
      </w:r>
      <w:proofErr w:type="spellEnd"/>
      <w:r w:rsidRPr="00F86F87">
        <w:rPr>
          <w:rFonts w:hint="eastAsia"/>
        </w:rPr>
        <w:t>在</w:t>
      </w:r>
      <w:r w:rsidRPr="00F86F87">
        <w:rPr>
          <w:rFonts w:hint="eastAsia"/>
        </w:rPr>
        <w:t>./start-all.sh</w:t>
      </w:r>
      <w:r w:rsidRPr="00F86F87">
        <w:rPr>
          <w:rFonts w:hint="eastAsia"/>
        </w:rPr>
        <w:t>指令启动后子节点没有</w:t>
      </w:r>
      <w:proofErr w:type="spellStart"/>
      <w:r w:rsidRPr="00F86F87">
        <w:rPr>
          <w:rFonts w:hint="eastAsia"/>
        </w:rPr>
        <w:t>datanode</w:t>
      </w:r>
      <w:proofErr w:type="spellEnd"/>
      <w:r w:rsidRPr="00F86F87">
        <w:rPr>
          <w:rFonts w:hint="eastAsia"/>
        </w:rPr>
        <w:t>进程的解决办法</w:t>
      </w:r>
    </w:p>
    <w:p w:rsidR="00927204" w:rsidRDefault="009E5AFA" w:rsidP="00F86F87">
      <w:pPr>
        <w:pStyle w:val="a1"/>
        <w:ind w:firstLine="360"/>
      </w:pPr>
      <w:hyperlink r:id="rId8" w:history="1">
        <w:r w:rsidR="00927204" w:rsidRPr="00F646B5">
          <w:rPr>
            <w:rStyle w:val="aa"/>
          </w:rPr>
          <w:t>https://blog.csdn.net/Islotus/article/details/78357857</w:t>
        </w:r>
      </w:hyperlink>
    </w:p>
    <w:p w:rsidR="00FF5B33" w:rsidRDefault="00FF5B33" w:rsidP="00F86F87">
      <w:pPr>
        <w:pStyle w:val="a1"/>
        <w:ind w:firstLine="360"/>
      </w:pPr>
      <w:r w:rsidRPr="00FF5B33">
        <w:rPr>
          <w:rFonts w:hint="eastAsia"/>
        </w:rPr>
        <w:t>注意</w:t>
      </w:r>
      <w:r w:rsidRPr="00FF5B33">
        <w:rPr>
          <w:rFonts w:hint="eastAsia"/>
        </w:rPr>
        <w:t>/</w:t>
      </w:r>
      <w:proofErr w:type="spellStart"/>
      <w:r w:rsidRPr="00FF5B33">
        <w:rPr>
          <w:rFonts w:hint="eastAsia"/>
        </w:rPr>
        <w:t>usr</w:t>
      </w:r>
      <w:proofErr w:type="spellEnd"/>
      <w:r w:rsidRPr="00FF5B33">
        <w:rPr>
          <w:rFonts w:hint="eastAsia"/>
        </w:rPr>
        <w:t>/local/</w:t>
      </w:r>
      <w:proofErr w:type="spellStart"/>
      <w:r w:rsidRPr="00FF5B33">
        <w:rPr>
          <w:rFonts w:hint="eastAsia"/>
        </w:rPr>
        <w:t>hadoop</w:t>
      </w:r>
      <w:proofErr w:type="spellEnd"/>
      <w:r w:rsidRPr="00FF5B33">
        <w:rPr>
          <w:rFonts w:hint="eastAsia"/>
        </w:rPr>
        <w:t>下文件权限问题，不要用</w:t>
      </w:r>
      <w:proofErr w:type="spellStart"/>
      <w:r w:rsidRPr="00FF5B33">
        <w:rPr>
          <w:rFonts w:hint="eastAsia"/>
        </w:rPr>
        <w:t>sudo</w:t>
      </w:r>
      <w:proofErr w:type="spellEnd"/>
      <w:r>
        <w:rPr>
          <w:rFonts w:hint="eastAsia"/>
        </w:rPr>
        <w:t>创建目录</w:t>
      </w:r>
    </w:p>
    <w:p w:rsidR="00927204" w:rsidRPr="00F86F87" w:rsidRDefault="00927204" w:rsidP="00F86F87">
      <w:pPr>
        <w:pStyle w:val="a1"/>
        <w:ind w:firstLine="360"/>
      </w:pPr>
    </w:p>
    <w:p w:rsidR="00884E90" w:rsidRDefault="004051EB" w:rsidP="00FF5B33">
      <w:pPr>
        <w:widowControl/>
        <w:jc w:val="left"/>
      </w:pPr>
      <w:r>
        <w:br w:type="page"/>
      </w:r>
    </w:p>
    <w:p w:rsidR="00106183" w:rsidRPr="004051EB" w:rsidRDefault="00106183" w:rsidP="004051EB">
      <w:pPr>
        <w:widowControl/>
        <w:jc w:val="left"/>
        <w:rPr>
          <w:sz w:val="24"/>
          <w:szCs w:val="24"/>
        </w:rPr>
      </w:pPr>
    </w:p>
    <w:p w:rsidR="0082531B" w:rsidRDefault="0082531B" w:rsidP="0082531B">
      <w:pPr>
        <w:pStyle w:val="1"/>
        <w:spacing w:after="31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下</w:t>
      </w:r>
      <w:proofErr w:type="spellStart"/>
      <w:r>
        <w:rPr>
          <w:rFonts w:hint="eastAsia"/>
        </w:rPr>
        <w:t>m</w:t>
      </w:r>
      <w:r w:rsidR="00C4290A">
        <w:t>o</w:t>
      </w:r>
      <w:r>
        <w:rPr>
          <w:rFonts w:hint="eastAsia"/>
        </w:rPr>
        <w:t>ngodb</w:t>
      </w:r>
      <w:proofErr w:type="spellEnd"/>
      <w:r>
        <w:rPr>
          <w:rFonts w:hint="eastAsia"/>
        </w:rPr>
        <w:t>的使用</w:t>
      </w:r>
    </w:p>
    <w:p w:rsidR="00C4290A" w:rsidRDefault="00C4290A" w:rsidP="00C4290A">
      <w:pPr>
        <w:pStyle w:val="2"/>
        <w:spacing w:before="156" w:after="156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安装与启动</w:t>
      </w:r>
    </w:p>
    <w:p w:rsidR="00A31B9C" w:rsidRPr="00A31B9C" w:rsidRDefault="00A31B9C" w:rsidP="00A31B9C">
      <w:pPr>
        <w:pStyle w:val="3"/>
        <w:spacing w:before="156" w:after="156"/>
      </w:pPr>
      <w:r>
        <w:rPr>
          <w:rFonts w:hint="eastAsia"/>
        </w:rPr>
        <w:t>安装</w:t>
      </w:r>
    </w:p>
    <w:p w:rsidR="00C4290A" w:rsidRDefault="009E5AFA" w:rsidP="00C4290A">
      <w:pPr>
        <w:pStyle w:val="a1"/>
        <w:ind w:firstLine="360"/>
      </w:pPr>
      <w:hyperlink r:id="rId9" w:history="1">
        <w:r w:rsidR="00A31B9C" w:rsidRPr="00FE3376">
          <w:rPr>
            <w:rStyle w:val="aa"/>
          </w:rPr>
          <w:t>http://www.runoob.com/mongodb/mongodb-tutorial.html</w:t>
        </w:r>
      </w:hyperlink>
    </w:p>
    <w:p w:rsidR="00A7475C" w:rsidRDefault="00A7475C" w:rsidP="00A7475C">
      <w:pPr>
        <w:pStyle w:val="3"/>
        <w:spacing w:before="156" w:after="156"/>
      </w:pPr>
      <w:r>
        <w:rPr>
          <w:rFonts w:hint="eastAsia"/>
        </w:rPr>
        <w:t>配置</w:t>
      </w:r>
      <w:r w:rsidR="00461B69">
        <w:rPr>
          <w:rFonts w:hint="eastAsia"/>
        </w:rPr>
        <w:t>文件</w:t>
      </w:r>
    </w:p>
    <w:p w:rsidR="00A7475C" w:rsidRDefault="00A7475C" w:rsidP="00A7475C">
      <w:pPr>
        <w:pStyle w:val="a1"/>
        <w:ind w:firstLine="360"/>
      </w:pPr>
      <w:r>
        <w:rPr>
          <w:rFonts w:hint="eastAsia"/>
        </w:rPr>
        <w:t>默认情况下是没有配置文件的，我们可以自己写一个，然后在启动时加载该配置文件。</w:t>
      </w:r>
    </w:p>
    <w:p w:rsidR="00A7475C" w:rsidRDefault="00A7475C" w:rsidP="00A7475C">
      <w:pPr>
        <w:pStyle w:val="a1"/>
        <w:ind w:firstLine="360"/>
      </w:pPr>
      <w:r w:rsidRPr="00A7475C">
        <w:t>https://www.cnblogs.com/loswing/p/5012388.html</w:t>
      </w:r>
    </w:p>
    <w:p w:rsidR="00A7475C" w:rsidRDefault="009E5AFA" w:rsidP="00A7475C">
      <w:pPr>
        <w:pStyle w:val="a1"/>
        <w:ind w:firstLine="360"/>
      </w:pPr>
      <w:hyperlink r:id="rId10" w:history="1">
        <w:r w:rsidR="00A7475C" w:rsidRPr="00FE3376">
          <w:rPr>
            <w:rStyle w:val="aa"/>
          </w:rPr>
          <w:t>https://www.cnblogs.com/cwp-bg/p/9479945.html</w:t>
        </w:r>
      </w:hyperlink>
    </w:p>
    <w:p w:rsidR="00A7475C" w:rsidRDefault="00A7475C" w:rsidP="00A7475C">
      <w:pPr>
        <w:pStyle w:val="a1"/>
        <w:ind w:firstLine="360"/>
      </w:pPr>
    </w:p>
    <w:p w:rsidR="00A7475C" w:rsidRDefault="00A7475C" w:rsidP="00A7475C">
      <w:pPr>
        <w:pStyle w:val="a1"/>
        <w:ind w:firstLine="360"/>
      </w:pPr>
      <w:r>
        <w:rPr>
          <w:rFonts w:hint="eastAsia"/>
        </w:rPr>
        <w:t>比较重要的配置项：</w:t>
      </w:r>
    </w:p>
    <w:p w:rsidR="00A7475C" w:rsidRDefault="00A7475C" w:rsidP="00A7475C">
      <w:pPr>
        <w:pStyle w:val="a1"/>
        <w:numPr>
          <w:ilvl w:val="0"/>
          <w:numId w:val="30"/>
        </w:numPr>
        <w:ind w:firstLineChars="0"/>
      </w:pPr>
      <w:proofErr w:type="spellStart"/>
      <w:r w:rsidRPr="00A7475C">
        <w:t>bind_ip</w:t>
      </w:r>
      <w:proofErr w:type="spellEnd"/>
    </w:p>
    <w:p w:rsidR="00A7475C" w:rsidRPr="00A7475C" w:rsidRDefault="00A7475C" w:rsidP="00831254">
      <w:pPr>
        <w:pStyle w:val="a1"/>
        <w:ind w:left="780" w:firstLineChars="0" w:firstLine="0"/>
      </w:pPr>
      <w:r>
        <w:rPr>
          <w:rFonts w:hint="eastAsia"/>
        </w:rPr>
        <w:t>默认是</w:t>
      </w:r>
      <w:r>
        <w:rPr>
          <w:rFonts w:hint="eastAsia"/>
        </w:rPr>
        <w:t>lo</w:t>
      </w:r>
      <w:r>
        <w:t>calhost</w:t>
      </w:r>
      <w:r>
        <w:rPr>
          <w:rFonts w:hint="eastAsia"/>
        </w:rPr>
        <w:t>，只能通过本机访问。如果想其他主机访问，需要将</w:t>
      </w:r>
      <w:proofErr w:type="spellStart"/>
      <w:r w:rsidRPr="00A7475C">
        <w:t>bind_ip</w:t>
      </w:r>
      <w:proofErr w:type="spellEnd"/>
      <w:r>
        <w:rPr>
          <w:rFonts w:hint="eastAsia"/>
        </w:rPr>
        <w:t>改为当前主机的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。</w:t>
      </w:r>
    </w:p>
    <w:p w:rsidR="00A31B9C" w:rsidRDefault="00A31B9C" w:rsidP="00A31B9C">
      <w:pPr>
        <w:pStyle w:val="3"/>
        <w:spacing w:before="156" w:after="156"/>
      </w:pPr>
      <w:r>
        <w:rPr>
          <w:rFonts w:hint="eastAsia"/>
        </w:rPr>
        <w:t>启动</w:t>
      </w:r>
    </w:p>
    <w:p w:rsidR="00A31B9C" w:rsidRDefault="00887706" w:rsidP="00A7475C">
      <w:pPr>
        <w:pStyle w:val="a1"/>
        <w:ind w:firstLineChars="0"/>
      </w:pPr>
      <w:r>
        <w:rPr>
          <w:rFonts w:hint="eastAsia"/>
        </w:rPr>
        <w:t>先开一个</w:t>
      </w:r>
      <w:r w:rsidR="0006359C">
        <w:rPr>
          <w:rFonts w:hint="eastAsia"/>
        </w:rPr>
        <w:t>s</w:t>
      </w:r>
      <w:r w:rsidR="0006359C">
        <w:t>hell</w:t>
      </w:r>
      <w:r w:rsidR="0006359C">
        <w:rPr>
          <w:rFonts w:hint="eastAsia"/>
        </w:rPr>
        <w:t>执行</w:t>
      </w:r>
      <w:r w:rsidR="0006359C">
        <w:rPr>
          <w:rFonts w:hint="eastAsia"/>
        </w:rPr>
        <w:t xml:space="preserve"> </w:t>
      </w:r>
      <w:proofErr w:type="spellStart"/>
      <w:r w:rsidR="0006359C">
        <w:t>mongod</w:t>
      </w:r>
      <w:proofErr w:type="spellEnd"/>
      <w:r w:rsidR="0006359C">
        <w:rPr>
          <w:rFonts w:hint="eastAsia"/>
        </w:rPr>
        <w:t>，启动</w:t>
      </w:r>
      <w:proofErr w:type="spellStart"/>
      <w:r w:rsidR="0006359C">
        <w:rPr>
          <w:rFonts w:hint="eastAsia"/>
        </w:rPr>
        <w:t>m</w:t>
      </w:r>
      <w:r w:rsidR="0006359C">
        <w:t>ongodb</w:t>
      </w:r>
      <w:proofErr w:type="spellEnd"/>
      <w:r w:rsidR="0006359C">
        <w:rPr>
          <w:rFonts w:hint="eastAsia"/>
        </w:rPr>
        <w:t>服务，也可以用</w:t>
      </w:r>
      <w:proofErr w:type="spellStart"/>
      <w:r w:rsidR="0006359C">
        <w:rPr>
          <w:rFonts w:hint="eastAsia"/>
        </w:rPr>
        <w:t>n</w:t>
      </w:r>
      <w:r w:rsidR="0006359C">
        <w:t>ohup</w:t>
      </w:r>
      <w:proofErr w:type="spellEnd"/>
      <w:r w:rsidR="0006359C">
        <w:rPr>
          <w:rFonts w:hint="eastAsia"/>
        </w:rPr>
        <w:t>让其在后台执行。</w:t>
      </w:r>
    </w:p>
    <w:p w:rsidR="00F31714" w:rsidRDefault="00F31714" w:rsidP="00F31714">
      <w:pPr>
        <w:pStyle w:val="3"/>
        <w:spacing w:before="156" w:after="156"/>
      </w:pPr>
      <w:r>
        <w:rPr>
          <w:rFonts w:hint="eastAsia"/>
        </w:rPr>
        <w:t>连接</w:t>
      </w:r>
    </w:p>
    <w:p w:rsidR="00F31714" w:rsidRPr="00F31714" w:rsidRDefault="00F31714" w:rsidP="00F31714">
      <w:pPr>
        <w:pStyle w:val="a1"/>
        <w:ind w:firstLine="360"/>
      </w:pPr>
      <w:r>
        <w:rPr>
          <w:rFonts w:hint="eastAsia"/>
        </w:rPr>
        <w:t>本地连接直接在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中输入</w:t>
      </w:r>
      <w:r>
        <w:rPr>
          <w:rFonts w:hint="eastAsia"/>
        </w:rPr>
        <w:t xml:space="preserve"> </w:t>
      </w:r>
      <w:r>
        <w:t>mongo</w:t>
      </w:r>
    </w:p>
    <w:p w:rsidR="00042BD8" w:rsidRDefault="00206AA5" w:rsidP="00042BD8">
      <w:pPr>
        <w:pStyle w:val="2"/>
        <w:spacing w:before="156" w:after="156"/>
      </w:pPr>
      <w:r>
        <w:rPr>
          <w:rFonts w:hint="eastAsia"/>
        </w:rPr>
        <w:t>S</w:t>
      </w:r>
      <w:r>
        <w:t>park</w:t>
      </w:r>
      <w:r w:rsidR="006F759E">
        <w:rPr>
          <w:rFonts w:hint="eastAsia"/>
        </w:rPr>
        <w:t>连接</w:t>
      </w:r>
      <w:r w:rsidR="00042BD8">
        <w:rPr>
          <w:rFonts w:hint="eastAsia"/>
        </w:rPr>
        <w:t>配置</w:t>
      </w:r>
    </w:p>
    <w:p w:rsidR="00575F59" w:rsidRPr="00575F59" w:rsidRDefault="00575F59" w:rsidP="00575F59">
      <w:pPr>
        <w:pStyle w:val="a1"/>
        <w:ind w:firstLine="360"/>
      </w:pPr>
      <w:r>
        <w:rPr>
          <w:rFonts w:hint="eastAsia"/>
        </w:rPr>
        <w:t>需要使用</w:t>
      </w:r>
      <w:r w:rsidRPr="00575F59">
        <w:t>MongoDB Spark Connector</w:t>
      </w:r>
      <w:r w:rsidR="000C4F8E">
        <w:rPr>
          <w:rFonts w:hint="eastAsia"/>
        </w:rPr>
        <w:t>才能连接这</w:t>
      </w:r>
      <w:r w:rsidR="000C4F8E">
        <w:rPr>
          <w:rFonts w:hint="eastAsia"/>
        </w:rPr>
        <w:t>Spark</w:t>
      </w:r>
      <w:r w:rsidR="000C4F8E">
        <w:rPr>
          <w:rFonts w:hint="eastAsia"/>
        </w:rPr>
        <w:t>与</w:t>
      </w:r>
      <w:proofErr w:type="spellStart"/>
      <w:r w:rsidR="000C4F8E">
        <w:rPr>
          <w:rFonts w:hint="eastAsia"/>
        </w:rPr>
        <w:t>m</w:t>
      </w:r>
      <w:r w:rsidR="000C4F8E">
        <w:t>angodb</w:t>
      </w:r>
      <w:proofErr w:type="spellEnd"/>
    </w:p>
    <w:p w:rsidR="00FB4903" w:rsidRPr="00FB4903" w:rsidRDefault="00FB4903" w:rsidP="00FB4903">
      <w:pPr>
        <w:pStyle w:val="3"/>
        <w:spacing w:before="156" w:after="156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模式</w:t>
      </w:r>
    </w:p>
    <w:p w:rsidR="00042BD8" w:rsidRDefault="00042BD8" w:rsidP="00042BD8">
      <w:pPr>
        <w:pStyle w:val="a1"/>
        <w:ind w:firstLine="360"/>
      </w:pPr>
      <w:proofErr w:type="gramStart"/>
      <w:r w:rsidRPr="00042BD8">
        <w:t>./</w:t>
      </w:r>
      <w:proofErr w:type="spellStart"/>
      <w:proofErr w:type="gramEnd"/>
      <w:r w:rsidRPr="00042BD8">
        <w:t>pyspark</w:t>
      </w:r>
      <w:proofErr w:type="spellEnd"/>
      <w:r w:rsidRPr="00042BD8">
        <w:t xml:space="preserve"> --</w:t>
      </w:r>
      <w:proofErr w:type="spellStart"/>
      <w:r w:rsidRPr="00042BD8">
        <w:t>conf</w:t>
      </w:r>
      <w:proofErr w:type="spellEnd"/>
      <w:r w:rsidRPr="00042BD8">
        <w:t xml:space="preserve"> "</w:t>
      </w:r>
      <w:proofErr w:type="spellStart"/>
      <w:r w:rsidRPr="00042BD8">
        <w:t>spark.mongodb.input.uri</w:t>
      </w:r>
      <w:proofErr w:type="spellEnd"/>
      <w:r w:rsidRPr="00042BD8">
        <w:t xml:space="preserve">=mongodb://127.0.0.1/test.people" </w:t>
      </w:r>
    </w:p>
    <w:p w:rsidR="00042BD8" w:rsidRDefault="00042BD8" w:rsidP="00042BD8">
      <w:pPr>
        <w:pStyle w:val="a1"/>
        <w:ind w:firstLine="360"/>
      </w:pPr>
      <w:r w:rsidRPr="00042BD8">
        <w:t>--</w:t>
      </w:r>
      <w:proofErr w:type="spellStart"/>
      <w:r w:rsidRPr="00042BD8">
        <w:t>conf</w:t>
      </w:r>
      <w:proofErr w:type="spellEnd"/>
      <w:r w:rsidRPr="00042BD8">
        <w:t xml:space="preserve"> "</w:t>
      </w:r>
      <w:proofErr w:type="spellStart"/>
      <w:r w:rsidRPr="00042BD8">
        <w:t>spark.mongodb.output.uri</w:t>
      </w:r>
      <w:proofErr w:type="spellEnd"/>
      <w:r w:rsidRPr="00042BD8">
        <w:t xml:space="preserve">=mongodb://127.0.0.1/test.test" </w:t>
      </w:r>
    </w:p>
    <w:p w:rsidR="00042BD8" w:rsidRDefault="00042BD8" w:rsidP="00042BD8">
      <w:pPr>
        <w:pStyle w:val="a1"/>
        <w:ind w:firstLine="360"/>
      </w:pPr>
      <w:r w:rsidRPr="00042BD8">
        <w:t xml:space="preserve">--packages </w:t>
      </w:r>
      <w:proofErr w:type="gramStart"/>
      <w:r w:rsidRPr="00042BD8">
        <w:t>org.mongodb</w:t>
      </w:r>
      <w:proofErr w:type="gramEnd"/>
      <w:r w:rsidRPr="00042BD8">
        <w:t>.spark:mongo-spark-connector_2.11:2.4.0</w:t>
      </w:r>
    </w:p>
    <w:p w:rsidR="00042BD8" w:rsidRDefault="00042BD8" w:rsidP="00042BD8">
      <w:pPr>
        <w:pStyle w:val="a1"/>
        <w:ind w:firstLine="360"/>
      </w:pPr>
      <w:r>
        <w:rPr>
          <w:rFonts w:hint="eastAsia"/>
        </w:rPr>
        <w:t>指定</w:t>
      </w:r>
      <w:r>
        <w:rPr>
          <w:rFonts w:hint="eastAsia"/>
        </w:rPr>
        <w:t>p</w:t>
      </w:r>
      <w:r>
        <w:t>ackages</w:t>
      </w:r>
      <w:r>
        <w:rPr>
          <w:rFonts w:hint="eastAsia"/>
        </w:rPr>
        <w:t>之后他就会自己去下载，</w:t>
      </w:r>
      <w:r>
        <w:rPr>
          <w:rFonts w:hint="eastAsia"/>
        </w:rPr>
        <w:t>2</w:t>
      </w:r>
      <w:r>
        <w:t>.11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</w:t>
      </w:r>
      <w:r>
        <w:t>cala</w:t>
      </w:r>
      <w:proofErr w:type="spellEnd"/>
      <w:r>
        <w:rPr>
          <w:rFonts w:hint="eastAsia"/>
        </w:rPr>
        <w:t>版本，</w:t>
      </w:r>
      <w:r>
        <w:rPr>
          <w:rFonts w:hint="eastAsia"/>
        </w:rPr>
        <w:t>2</w:t>
      </w:r>
      <w:r>
        <w:t>.4.0</w:t>
      </w:r>
      <w:r>
        <w:rPr>
          <w:rFonts w:hint="eastAsia"/>
        </w:rPr>
        <w:t>是</w:t>
      </w:r>
      <w:r>
        <w:rPr>
          <w:rFonts w:hint="eastAsia"/>
        </w:rPr>
        <w:t>s</w:t>
      </w:r>
      <w:r>
        <w:t>park</w:t>
      </w:r>
      <w:r>
        <w:rPr>
          <w:rFonts w:hint="eastAsia"/>
        </w:rPr>
        <w:t>版本</w:t>
      </w:r>
    </w:p>
    <w:p w:rsidR="00FB4903" w:rsidRDefault="00FB4903" w:rsidP="00FB4903">
      <w:pPr>
        <w:pStyle w:val="a1"/>
        <w:ind w:firstLine="360"/>
      </w:pPr>
      <w:r>
        <w:rPr>
          <w:rFonts w:hint="eastAsia"/>
        </w:rPr>
        <w:t>下载目录为：</w:t>
      </w:r>
      <w:r w:rsidRPr="00FB4903">
        <w:t>/home/</w:t>
      </w:r>
      <w:proofErr w:type="spellStart"/>
      <w:r w:rsidRPr="00FB4903">
        <w:t>audr</w:t>
      </w:r>
      <w:proofErr w:type="spellEnd"/>
      <w:r w:rsidRPr="00FB4903">
        <w:t>/.ivy2/jars/</w:t>
      </w:r>
      <w:r>
        <w:rPr>
          <w:rFonts w:hint="eastAsia"/>
        </w:rPr>
        <w:t>，有两个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文件</w:t>
      </w:r>
    </w:p>
    <w:p w:rsidR="003E1D7F" w:rsidRDefault="003E1D7F" w:rsidP="003E1D7F">
      <w:pPr>
        <w:pStyle w:val="a1"/>
        <w:ind w:firstLine="360"/>
      </w:pPr>
      <w:r>
        <w:lastRenderedPageBreak/>
        <w:t>org.mongodb_mongo-java-driver-3.9.0.jar</w:t>
      </w:r>
    </w:p>
    <w:p w:rsidR="003E1D7F" w:rsidRDefault="003E1D7F" w:rsidP="003E1D7F">
      <w:pPr>
        <w:pStyle w:val="a1"/>
        <w:ind w:firstLine="360"/>
      </w:pPr>
      <w:r>
        <w:t>org.mongodb.spark_mongo-spark-connector_2.11-2.4.0.jar</w:t>
      </w:r>
    </w:p>
    <w:p w:rsidR="00FB4903" w:rsidRDefault="00FB4903" w:rsidP="00FB4903">
      <w:pPr>
        <w:pStyle w:val="3"/>
        <w:spacing w:before="156" w:after="156"/>
      </w:pP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文件里使用</w:t>
      </w:r>
    </w:p>
    <w:p w:rsidR="00FB4903" w:rsidRPr="00FB4903" w:rsidRDefault="00FB4903" w:rsidP="00FB4903">
      <w:pPr>
        <w:pStyle w:val="a1"/>
        <w:ind w:firstLine="360"/>
      </w:pPr>
      <w:r>
        <w:rPr>
          <w:rFonts w:hint="eastAsia"/>
        </w:rPr>
        <w:t>将</w:t>
      </w:r>
      <w:r w:rsidRPr="00FB4903">
        <w:t>/home/</w:t>
      </w:r>
      <w:proofErr w:type="spellStart"/>
      <w:r w:rsidRPr="00FB4903">
        <w:t>audr</w:t>
      </w:r>
      <w:proofErr w:type="spellEnd"/>
      <w:r w:rsidRPr="00FB4903">
        <w:t>/.ivy2/jars/</w:t>
      </w:r>
      <w:r>
        <w:rPr>
          <w:rFonts w:hint="eastAsia"/>
        </w:rPr>
        <w:t>下的文件全放到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/local/spark/jars/</w:t>
      </w:r>
      <w:r>
        <w:rPr>
          <w:rFonts w:hint="eastAsia"/>
        </w:rPr>
        <w:t>目录下，这样</w:t>
      </w:r>
      <w:r w:rsidR="00B74E98">
        <w:rPr>
          <w:rFonts w:hint="eastAsia"/>
        </w:rPr>
        <w:t>s</w:t>
      </w:r>
      <w:r w:rsidR="00B74E98">
        <w:t>park</w:t>
      </w:r>
      <w:r w:rsidR="00B74E98">
        <w:rPr>
          <w:rFonts w:hint="eastAsia"/>
        </w:rPr>
        <w:t>程序就可以使用相应的依赖包</w:t>
      </w:r>
      <w:r>
        <w:rPr>
          <w:rFonts w:hint="eastAsia"/>
        </w:rPr>
        <w:t>。</w:t>
      </w:r>
    </w:p>
    <w:p w:rsidR="00042BD8" w:rsidRPr="00042BD8" w:rsidRDefault="00042BD8" w:rsidP="00042BD8">
      <w:pPr>
        <w:pStyle w:val="2"/>
        <w:spacing w:before="156" w:after="156"/>
      </w:pPr>
      <w:r>
        <w:rPr>
          <w:rFonts w:hint="eastAsia"/>
        </w:rPr>
        <w:t>使用</w:t>
      </w:r>
    </w:p>
    <w:p w:rsidR="0082531B" w:rsidRDefault="0082531B" w:rsidP="0082531B">
      <w:pPr>
        <w:pStyle w:val="3"/>
        <w:spacing w:before="156" w:after="156"/>
      </w:pPr>
      <w:r>
        <w:rPr>
          <w:rFonts w:hint="eastAsia"/>
        </w:rPr>
        <w:t>创建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，加载配置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from </w:t>
      </w:r>
      <w:proofErr w:type="spellStart"/>
      <w:r w:rsidRPr="00142D48">
        <w:rPr>
          <w:sz w:val="21"/>
          <w:szCs w:val="21"/>
        </w:rPr>
        <w:t>pyspark.sql</w:t>
      </w:r>
      <w:proofErr w:type="spellEnd"/>
      <w:r w:rsidRPr="00142D48">
        <w:rPr>
          <w:sz w:val="21"/>
          <w:szCs w:val="21"/>
        </w:rPr>
        <w:t xml:space="preserve"> import </w:t>
      </w:r>
      <w:proofErr w:type="spellStart"/>
      <w:r w:rsidRPr="00142D48">
        <w:rPr>
          <w:sz w:val="21"/>
          <w:szCs w:val="21"/>
        </w:rPr>
        <w:t>SparkSession</w:t>
      </w:r>
      <w:proofErr w:type="spellEnd"/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rFonts w:hint="eastAsia"/>
          <w:sz w:val="21"/>
          <w:szCs w:val="21"/>
        </w:rPr>
        <w:t>#</w:t>
      </w:r>
      <w:r w:rsidRPr="00142D48">
        <w:rPr>
          <w:rFonts w:hint="eastAsia"/>
          <w:sz w:val="21"/>
          <w:szCs w:val="21"/>
        </w:rPr>
        <w:t>创建</w:t>
      </w:r>
      <w:r w:rsidRPr="00142D48">
        <w:rPr>
          <w:rFonts w:hint="eastAsia"/>
          <w:sz w:val="21"/>
          <w:szCs w:val="21"/>
        </w:rPr>
        <w:t>session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proofErr w:type="spellStart"/>
      <w:r w:rsidRPr="00142D48">
        <w:rPr>
          <w:sz w:val="21"/>
          <w:szCs w:val="21"/>
        </w:rPr>
        <w:t>my_spark</w:t>
      </w:r>
      <w:proofErr w:type="spellEnd"/>
      <w:r w:rsidRPr="00142D48">
        <w:rPr>
          <w:sz w:val="21"/>
          <w:szCs w:val="21"/>
        </w:rPr>
        <w:t xml:space="preserve"> = </w:t>
      </w:r>
      <w:proofErr w:type="spellStart"/>
      <w:r w:rsidRPr="00142D48">
        <w:rPr>
          <w:sz w:val="21"/>
          <w:szCs w:val="21"/>
        </w:rPr>
        <w:t>SparkSession</w:t>
      </w:r>
      <w:proofErr w:type="spellEnd"/>
      <w:r w:rsidRPr="00142D48">
        <w:rPr>
          <w:sz w:val="21"/>
          <w:szCs w:val="21"/>
        </w:rPr>
        <w:t xml:space="preserve"> \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    </w:t>
      </w:r>
      <w:proofErr w:type="gramStart"/>
      <w:r w:rsidRPr="00142D48">
        <w:rPr>
          <w:sz w:val="21"/>
          <w:szCs w:val="21"/>
        </w:rPr>
        <w:t>.builder</w:t>
      </w:r>
      <w:proofErr w:type="gramEnd"/>
      <w:r w:rsidRPr="00142D48">
        <w:rPr>
          <w:sz w:val="21"/>
          <w:szCs w:val="21"/>
        </w:rPr>
        <w:t xml:space="preserve"> \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    </w:t>
      </w:r>
      <w:proofErr w:type="gramStart"/>
      <w:r w:rsidRPr="00142D48">
        <w:rPr>
          <w:sz w:val="21"/>
          <w:szCs w:val="21"/>
        </w:rPr>
        <w:t>.</w:t>
      </w:r>
      <w:proofErr w:type="spellStart"/>
      <w:r w:rsidRPr="00142D48">
        <w:rPr>
          <w:sz w:val="21"/>
          <w:szCs w:val="21"/>
        </w:rPr>
        <w:t>appName</w:t>
      </w:r>
      <w:proofErr w:type="spellEnd"/>
      <w:proofErr w:type="gramEnd"/>
      <w:r w:rsidRPr="00142D48">
        <w:rPr>
          <w:sz w:val="21"/>
          <w:szCs w:val="21"/>
        </w:rPr>
        <w:t>("</w:t>
      </w:r>
      <w:proofErr w:type="spellStart"/>
      <w:r w:rsidRPr="00142D48">
        <w:rPr>
          <w:sz w:val="21"/>
          <w:szCs w:val="21"/>
        </w:rPr>
        <w:t>myApp</w:t>
      </w:r>
      <w:proofErr w:type="spellEnd"/>
      <w:r w:rsidRPr="00142D48">
        <w:rPr>
          <w:sz w:val="21"/>
          <w:szCs w:val="21"/>
        </w:rPr>
        <w:t>") \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    .</w:t>
      </w:r>
      <w:proofErr w:type="spellStart"/>
      <w:proofErr w:type="gramStart"/>
      <w:r w:rsidRPr="00142D48">
        <w:rPr>
          <w:sz w:val="21"/>
          <w:szCs w:val="21"/>
        </w:rPr>
        <w:t>config</w:t>
      </w:r>
      <w:proofErr w:type="spellEnd"/>
      <w:r w:rsidRPr="00142D48">
        <w:rPr>
          <w:sz w:val="21"/>
          <w:szCs w:val="21"/>
        </w:rPr>
        <w:t>(</w:t>
      </w:r>
      <w:proofErr w:type="gramEnd"/>
      <w:r w:rsidRPr="00142D48">
        <w:rPr>
          <w:sz w:val="21"/>
          <w:szCs w:val="21"/>
        </w:rPr>
        <w:t>"</w:t>
      </w:r>
      <w:proofErr w:type="spellStart"/>
      <w:r w:rsidRPr="00142D48">
        <w:rPr>
          <w:sz w:val="21"/>
          <w:szCs w:val="21"/>
        </w:rPr>
        <w:t>spark.mongodb.input.uri</w:t>
      </w:r>
      <w:proofErr w:type="spellEnd"/>
      <w:r w:rsidRPr="00142D48">
        <w:rPr>
          <w:sz w:val="21"/>
          <w:szCs w:val="21"/>
        </w:rPr>
        <w:t>", "</w:t>
      </w:r>
      <w:proofErr w:type="spellStart"/>
      <w:r w:rsidRPr="00142D48">
        <w:rPr>
          <w:sz w:val="21"/>
          <w:szCs w:val="21"/>
        </w:rPr>
        <w:t>mongodb</w:t>
      </w:r>
      <w:proofErr w:type="spellEnd"/>
      <w:r w:rsidRPr="00142D48">
        <w:rPr>
          <w:sz w:val="21"/>
          <w:szCs w:val="21"/>
        </w:rPr>
        <w:t>://</w:t>
      </w:r>
      <w:proofErr w:type="spellStart"/>
      <w:r w:rsidRPr="00142D48">
        <w:rPr>
          <w:sz w:val="21"/>
          <w:szCs w:val="21"/>
        </w:rPr>
        <w:t>input_ip</w:t>
      </w:r>
      <w:proofErr w:type="spellEnd"/>
      <w:r w:rsidRPr="00142D48">
        <w:rPr>
          <w:sz w:val="21"/>
          <w:szCs w:val="21"/>
        </w:rPr>
        <w:t>/</w:t>
      </w:r>
      <w:proofErr w:type="spellStart"/>
      <w:r w:rsidRPr="00142D48">
        <w:rPr>
          <w:sz w:val="21"/>
          <w:szCs w:val="21"/>
        </w:rPr>
        <w:t>test.input</w:t>
      </w:r>
      <w:proofErr w:type="spellEnd"/>
      <w:r w:rsidRPr="00142D48">
        <w:rPr>
          <w:sz w:val="21"/>
          <w:szCs w:val="21"/>
        </w:rPr>
        <w:t>") \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    .</w:t>
      </w:r>
      <w:proofErr w:type="spellStart"/>
      <w:proofErr w:type="gramStart"/>
      <w:r w:rsidRPr="00142D48">
        <w:rPr>
          <w:sz w:val="21"/>
          <w:szCs w:val="21"/>
        </w:rPr>
        <w:t>config</w:t>
      </w:r>
      <w:proofErr w:type="spellEnd"/>
      <w:r w:rsidRPr="00142D48">
        <w:rPr>
          <w:sz w:val="21"/>
          <w:szCs w:val="21"/>
        </w:rPr>
        <w:t>(</w:t>
      </w:r>
      <w:proofErr w:type="gramEnd"/>
      <w:r w:rsidRPr="00142D48">
        <w:rPr>
          <w:sz w:val="21"/>
          <w:szCs w:val="21"/>
        </w:rPr>
        <w:t>"</w:t>
      </w:r>
      <w:proofErr w:type="spellStart"/>
      <w:r w:rsidRPr="00142D48">
        <w:rPr>
          <w:sz w:val="21"/>
          <w:szCs w:val="21"/>
        </w:rPr>
        <w:t>spark.mongodb.output.uri</w:t>
      </w:r>
      <w:proofErr w:type="spellEnd"/>
      <w:r w:rsidRPr="00142D48">
        <w:rPr>
          <w:sz w:val="21"/>
          <w:szCs w:val="21"/>
        </w:rPr>
        <w:t>", "</w:t>
      </w:r>
      <w:proofErr w:type="spellStart"/>
      <w:r w:rsidRPr="00142D48">
        <w:rPr>
          <w:sz w:val="21"/>
          <w:szCs w:val="21"/>
        </w:rPr>
        <w:t>mongodb</w:t>
      </w:r>
      <w:proofErr w:type="spellEnd"/>
      <w:r w:rsidRPr="00142D48">
        <w:rPr>
          <w:sz w:val="21"/>
          <w:szCs w:val="21"/>
        </w:rPr>
        <w:t>://</w:t>
      </w:r>
      <w:proofErr w:type="spellStart"/>
      <w:r w:rsidRPr="00142D48">
        <w:rPr>
          <w:sz w:val="21"/>
          <w:szCs w:val="21"/>
        </w:rPr>
        <w:t>output_ip</w:t>
      </w:r>
      <w:proofErr w:type="spellEnd"/>
      <w:r w:rsidRPr="00142D48">
        <w:rPr>
          <w:sz w:val="21"/>
          <w:szCs w:val="21"/>
        </w:rPr>
        <w:t>/</w:t>
      </w:r>
      <w:proofErr w:type="spellStart"/>
      <w:r w:rsidRPr="00142D48">
        <w:rPr>
          <w:sz w:val="21"/>
          <w:szCs w:val="21"/>
        </w:rPr>
        <w:t>test.output</w:t>
      </w:r>
      <w:proofErr w:type="spellEnd"/>
      <w:r w:rsidRPr="00142D48">
        <w:rPr>
          <w:sz w:val="21"/>
          <w:szCs w:val="21"/>
        </w:rPr>
        <w:t>") \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 xml:space="preserve">    </w:t>
      </w:r>
      <w:proofErr w:type="gramStart"/>
      <w:r w:rsidRPr="00142D48">
        <w:rPr>
          <w:sz w:val="21"/>
          <w:szCs w:val="21"/>
        </w:rPr>
        <w:t>.</w:t>
      </w:r>
      <w:proofErr w:type="spellStart"/>
      <w:r w:rsidRPr="00142D48">
        <w:rPr>
          <w:sz w:val="21"/>
          <w:szCs w:val="21"/>
        </w:rPr>
        <w:t>getOrCreate</w:t>
      </w:r>
      <w:proofErr w:type="spellEnd"/>
      <w:proofErr w:type="gramEnd"/>
      <w:r w:rsidRPr="00142D48">
        <w:rPr>
          <w:sz w:val="21"/>
          <w:szCs w:val="21"/>
        </w:rPr>
        <w:t>()</w:t>
      </w:r>
    </w:p>
    <w:p w:rsidR="0082531B" w:rsidRDefault="00142D48" w:rsidP="0082531B">
      <w:pPr>
        <w:pStyle w:val="3"/>
        <w:spacing w:before="156" w:after="156"/>
      </w:pPr>
      <w:r>
        <w:rPr>
          <w:rFonts w:hint="eastAsia"/>
        </w:rPr>
        <w:t>读取数据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rFonts w:hint="eastAsia"/>
          <w:sz w:val="21"/>
          <w:szCs w:val="21"/>
        </w:rPr>
        <w:t xml:space="preserve"># </w:t>
      </w:r>
      <w:r w:rsidRPr="00142D48">
        <w:rPr>
          <w:rFonts w:hint="eastAsia"/>
          <w:sz w:val="21"/>
          <w:szCs w:val="21"/>
        </w:rPr>
        <w:t>从默认配置中指定的</w:t>
      </w:r>
      <w:r w:rsidRPr="00142D48">
        <w:rPr>
          <w:rFonts w:hint="eastAsia"/>
          <w:sz w:val="21"/>
          <w:szCs w:val="21"/>
        </w:rPr>
        <w:t xml:space="preserve">input </w:t>
      </w:r>
      <w:proofErr w:type="spellStart"/>
      <w:r w:rsidRPr="00142D48">
        <w:rPr>
          <w:rFonts w:hint="eastAsia"/>
          <w:sz w:val="21"/>
          <w:szCs w:val="21"/>
        </w:rPr>
        <w:t>db</w:t>
      </w:r>
      <w:proofErr w:type="spellEnd"/>
      <w:r w:rsidRPr="00142D48">
        <w:rPr>
          <w:rFonts w:hint="eastAsia"/>
          <w:sz w:val="21"/>
          <w:szCs w:val="21"/>
        </w:rPr>
        <w:t>中读取数据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proofErr w:type="spellStart"/>
      <w:r w:rsidRPr="00142D48">
        <w:rPr>
          <w:sz w:val="21"/>
          <w:szCs w:val="21"/>
        </w:rPr>
        <w:t>df</w:t>
      </w:r>
      <w:proofErr w:type="spellEnd"/>
      <w:r w:rsidRPr="00142D48">
        <w:rPr>
          <w:sz w:val="21"/>
          <w:szCs w:val="21"/>
        </w:rPr>
        <w:t xml:space="preserve"> = my_</w:t>
      </w:r>
      <w:proofErr w:type="gramStart"/>
      <w:r w:rsidRPr="00142D48">
        <w:rPr>
          <w:sz w:val="21"/>
          <w:szCs w:val="21"/>
        </w:rPr>
        <w:t>spark.read</w:t>
      </w:r>
      <w:proofErr w:type="gramEnd"/>
      <w:r w:rsidRPr="00142D48">
        <w:rPr>
          <w:sz w:val="21"/>
          <w:szCs w:val="21"/>
        </w:rPr>
        <w:t>.format("com.mongodb.spark.sql.DefaultSource").load()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rFonts w:hint="eastAsia"/>
          <w:sz w:val="21"/>
          <w:szCs w:val="21"/>
        </w:rPr>
        <w:t xml:space="preserve"># </w:t>
      </w:r>
      <w:r w:rsidRPr="00142D48">
        <w:rPr>
          <w:rFonts w:hint="eastAsia"/>
          <w:sz w:val="21"/>
          <w:szCs w:val="21"/>
        </w:rPr>
        <w:t>重新指定数据库</w:t>
      </w:r>
      <w:proofErr w:type="spellStart"/>
      <w:r w:rsidRPr="00142D48">
        <w:rPr>
          <w:rFonts w:hint="eastAsia"/>
          <w:sz w:val="21"/>
          <w:szCs w:val="21"/>
        </w:rPr>
        <w:t>uri</w:t>
      </w:r>
      <w:proofErr w:type="spellEnd"/>
    </w:p>
    <w:p w:rsidR="00142D48" w:rsidRDefault="00142D48" w:rsidP="00142D48">
      <w:pPr>
        <w:pStyle w:val="a1"/>
        <w:ind w:firstLine="315"/>
        <w:rPr>
          <w:sz w:val="21"/>
          <w:szCs w:val="21"/>
        </w:rPr>
      </w:pPr>
      <w:r>
        <w:rPr>
          <w:sz w:val="21"/>
          <w:szCs w:val="21"/>
        </w:rPr>
        <w:t>df=</w:t>
      </w:r>
      <w:r w:rsidRPr="00142D48">
        <w:rPr>
          <w:sz w:val="21"/>
          <w:szCs w:val="21"/>
        </w:rPr>
        <w:t>my_</w:t>
      </w:r>
      <w:proofErr w:type="gramStart"/>
      <w:r w:rsidRPr="00142D48">
        <w:rPr>
          <w:sz w:val="21"/>
          <w:szCs w:val="21"/>
        </w:rPr>
        <w:t>spark.read</w:t>
      </w:r>
      <w:proofErr w:type="gramEnd"/>
      <w:r w:rsidRPr="00142D48">
        <w:rPr>
          <w:sz w:val="21"/>
          <w:szCs w:val="21"/>
        </w:rPr>
        <w:t>.format("com.mongodb.spark.sql.DefaultSource").option("uri","mongodb://new_ip/people.contacts").load()</w:t>
      </w:r>
    </w:p>
    <w:p w:rsidR="00142D48" w:rsidRDefault="00142D48" w:rsidP="00142D48">
      <w:pPr>
        <w:pStyle w:val="a1"/>
        <w:ind w:firstLine="315"/>
        <w:rPr>
          <w:sz w:val="21"/>
          <w:szCs w:val="21"/>
        </w:rPr>
      </w:pP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rFonts w:hint="eastAsia"/>
          <w:sz w:val="21"/>
          <w:szCs w:val="21"/>
        </w:rPr>
        <w:t xml:space="preserve"># </w:t>
      </w:r>
      <w:r w:rsidRPr="00142D48">
        <w:rPr>
          <w:rFonts w:hint="eastAsia"/>
          <w:sz w:val="21"/>
          <w:szCs w:val="21"/>
        </w:rPr>
        <w:t>按照限制读取数据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rFonts w:hint="eastAsia"/>
          <w:sz w:val="21"/>
          <w:szCs w:val="21"/>
        </w:rPr>
        <w:t xml:space="preserve"># </w:t>
      </w:r>
      <w:r w:rsidRPr="00142D48">
        <w:rPr>
          <w:rFonts w:hint="eastAsia"/>
          <w:sz w:val="21"/>
          <w:szCs w:val="21"/>
        </w:rPr>
        <w:t>这里限制条件的写法和普通</w:t>
      </w:r>
      <w:proofErr w:type="spellStart"/>
      <w:r w:rsidRPr="00142D48">
        <w:rPr>
          <w:rFonts w:hint="eastAsia"/>
          <w:sz w:val="21"/>
          <w:szCs w:val="21"/>
        </w:rPr>
        <w:t>mangodb</w:t>
      </w:r>
      <w:proofErr w:type="spellEnd"/>
      <w:r w:rsidRPr="00142D48">
        <w:rPr>
          <w:rFonts w:hint="eastAsia"/>
          <w:sz w:val="21"/>
          <w:szCs w:val="21"/>
        </w:rPr>
        <w:t>操作的写法相同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># age == 100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>pipeline = "{'$match': {'age': 100}}"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proofErr w:type="spellStart"/>
      <w:r w:rsidRPr="00142D48">
        <w:rPr>
          <w:sz w:val="21"/>
          <w:szCs w:val="21"/>
        </w:rPr>
        <w:t>df</w:t>
      </w:r>
      <w:proofErr w:type="spellEnd"/>
      <w:r w:rsidRPr="00142D48">
        <w:rPr>
          <w:sz w:val="21"/>
          <w:szCs w:val="21"/>
        </w:rPr>
        <w:t xml:space="preserve"> = my_</w:t>
      </w:r>
      <w:proofErr w:type="gramStart"/>
      <w:r w:rsidRPr="00142D48">
        <w:rPr>
          <w:sz w:val="21"/>
          <w:szCs w:val="21"/>
        </w:rPr>
        <w:t>spark.read</w:t>
      </w:r>
      <w:proofErr w:type="gramEnd"/>
      <w:r w:rsidRPr="00142D48">
        <w:rPr>
          <w:sz w:val="21"/>
          <w:szCs w:val="21"/>
        </w:rPr>
        <w:t>.format("com.mongodb.spark.sql.DefaultSource").opti</w:t>
      </w:r>
      <w:r>
        <w:rPr>
          <w:sz w:val="21"/>
          <w:szCs w:val="21"/>
        </w:rPr>
        <w:t>on("pipeline", pipeline).load()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t># 70 &lt; age &lt;= 90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  <w:r w:rsidRPr="00142D48">
        <w:rPr>
          <w:sz w:val="21"/>
          <w:szCs w:val="21"/>
        </w:rPr>
        <w:lastRenderedPageBreak/>
        <w:t xml:space="preserve">pipeline = "{'$match': {'age': </w:t>
      </w:r>
      <w:proofErr w:type="gramStart"/>
      <w:r w:rsidRPr="00142D48">
        <w:rPr>
          <w:sz w:val="21"/>
          <w:szCs w:val="21"/>
        </w:rPr>
        <w:t>{ $</w:t>
      </w:r>
      <w:proofErr w:type="spellStart"/>
      <w:proofErr w:type="gramEnd"/>
      <w:r w:rsidRPr="00142D48">
        <w:rPr>
          <w:sz w:val="21"/>
          <w:szCs w:val="21"/>
        </w:rPr>
        <w:t>gt</w:t>
      </w:r>
      <w:proofErr w:type="spellEnd"/>
      <w:r w:rsidRPr="00142D48">
        <w:rPr>
          <w:sz w:val="21"/>
          <w:szCs w:val="21"/>
        </w:rPr>
        <w:t xml:space="preserve"> : 70, $</w:t>
      </w:r>
      <w:proofErr w:type="spellStart"/>
      <w:r w:rsidRPr="00142D48">
        <w:rPr>
          <w:sz w:val="21"/>
          <w:szCs w:val="21"/>
        </w:rPr>
        <w:t>lte</w:t>
      </w:r>
      <w:proofErr w:type="spellEnd"/>
      <w:r w:rsidRPr="00142D48">
        <w:rPr>
          <w:sz w:val="21"/>
          <w:szCs w:val="21"/>
        </w:rPr>
        <w:t xml:space="preserve"> : 90 }}}"</w:t>
      </w:r>
    </w:p>
    <w:p w:rsidR="00142D48" w:rsidRDefault="00142D48" w:rsidP="00142D48">
      <w:pPr>
        <w:pStyle w:val="a1"/>
        <w:ind w:firstLine="315"/>
        <w:rPr>
          <w:sz w:val="21"/>
          <w:szCs w:val="21"/>
        </w:rPr>
      </w:pPr>
      <w:proofErr w:type="spellStart"/>
      <w:r w:rsidRPr="00142D48">
        <w:rPr>
          <w:sz w:val="21"/>
          <w:szCs w:val="21"/>
        </w:rPr>
        <w:t>df</w:t>
      </w:r>
      <w:proofErr w:type="spellEnd"/>
      <w:r w:rsidRPr="00142D48">
        <w:rPr>
          <w:sz w:val="21"/>
          <w:szCs w:val="21"/>
        </w:rPr>
        <w:t xml:space="preserve"> = my_</w:t>
      </w:r>
      <w:proofErr w:type="gramStart"/>
      <w:r w:rsidRPr="00142D48">
        <w:rPr>
          <w:sz w:val="21"/>
          <w:szCs w:val="21"/>
        </w:rPr>
        <w:t>spark.read</w:t>
      </w:r>
      <w:proofErr w:type="gramEnd"/>
      <w:r w:rsidRPr="00142D48">
        <w:rPr>
          <w:sz w:val="21"/>
          <w:szCs w:val="21"/>
        </w:rPr>
        <w:t>.format("com.mongodb.spark.sql.DefaultSource").option("pipeline", pipeline).load()</w:t>
      </w:r>
    </w:p>
    <w:p w:rsidR="00142D48" w:rsidRPr="00142D48" w:rsidRDefault="00142D48" w:rsidP="00142D48">
      <w:pPr>
        <w:pStyle w:val="a1"/>
        <w:ind w:firstLine="315"/>
        <w:rPr>
          <w:sz w:val="21"/>
          <w:szCs w:val="21"/>
        </w:rPr>
      </w:pPr>
    </w:p>
    <w:p w:rsidR="0082531B" w:rsidRDefault="00142D48" w:rsidP="0082531B">
      <w:pPr>
        <w:pStyle w:val="3"/>
        <w:spacing w:before="156" w:after="156"/>
      </w:pPr>
      <w:r>
        <w:rPr>
          <w:rFonts w:hint="eastAsia"/>
        </w:rPr>
        <w:t>存储数据</w:t>
      </w:r>
    </w:p>
    <w:p w:rsidR="00ED4C24" w:rsidRDefault="00ED4C24" w:rsidP="00ED4C24">
      <w:pPr>
        <w:pStyle w:val="a1"/>
        <w:ind w:firstLine="360"/>
      </w:pPr>
      <w:r>
        <w:rPr>
          <w:rFonts w:hint="eastAsia"/>
        </w:rPr>
        <w:t>写入数据库有</w:t>
      </w:r>
      <w:r>
        <w:rPr>
          <w:rFonts w:hint="eastAsia"/>
        </w:rPr>
        <w:t>4</w:t>
      </w:r>
      <w:r>
        <w:rPr>
          <w:rFonts w:hint="eastAsia"/>
        </w:rPr>
        <w:t>种模式：</w:t>
      </w:r>
      <w:r>
        <w:rPr>
          <w:rFonts w:hint="eastAsia"/>
        </w:rPr>
        <w:t xml:space="preserve">overwrite ignore </w:t>
      </w:r>
      <w:proofErr w:type="spellStart"/>
      <w:r>
        <w:rPr>
          <w:rFonts w:hint="eastAsia"/>
        </w:rPr>
        <w:t>errorifexists</w:t>
      </w:r>
      <w:proofErr w:type="spellEnd"/>
      <w:r>
        <w:rPr>
          <w:rFonts w:hint="eastAsia"/>
        </w:rPr>
        <w:t xml:space="preserve"> append</w:t>
      </w:r>
    </w:p>
    <w:p w:rsidR="00ED4C24" w:rsidRDefault="00ED4C24" w:rsidP="00ED4C24">
      <w:pPr>
        <w:pStyle w:val="a1"/>
        <w:ind w:firstLine="360"/>
      </w:pPr>
      <w:r>
        <w:rPr>
          <w:rFonts w:hint="eastAsia"/>
        </w:rPr>
        <w:t xml:space="preserve">overwrite : </w:t>
      </w:r>
      <w:r>
        <w:rPr>
          <w:rFonts w:hint="eastAsia"/>
        </w:rPr>
        <w:t>先删除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中指定的表，然后把数据写到这个表中</w:t>
      </w:r>
    </w:p>
    <w:p w:rsidR="00ED4C24" w:rsidRDefault="00ED4C24" w:rsidP="00ED4C24">
      <w:pPr>
        <w:pStyle w:val="a1"/>
        <w:ind w:firstLine="360"/>
      </w:pPr>
      <w:r>
        <w:rPr>
          <w:rFonts w:hint="eastAsia"/>
        </w:rPr>
        <w:t xml:space="preserve">ignore :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中有这个表，就不写数据了，且不会报错</w:t>
      </w:r>
    </w:p>
    <w:p w:rsidR="00ED4C24" w:rsidRDefault="00ED4C24" w:rsidP="00ED4C24">
      <w:pPr>
        <w:pStyle w:val="a1"/>
        <w:ind w:firstLine="360"/>
      </w:pPr>
      <w:proofErr w:type="spellStart"/>
      <w:r>
        <w:rPr>
          <w:rFonts w:hint="eastAsia"/>
        </w:rPr>
        <w:t>errorifexists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中存在这个表就报错，如果不存在就正常写入</w:t>
      </w:r>
    </w:p>
    <w:p w:rsidR="00ED4C24" w:rsidRDefault="00ED4C24" w:rsidP="00ED4C24">
      <w:pPr>
        <w:pStyle w:val="a1"/>
        <w:ind w:firstLine="360"/>
      </w:pPr>
      <w:r>
        <w:rPr>
          <w:rFonts w:hint="eastAsia"/>
        </w:rPr>
        <w:t xml:space="preserve">append : </w:t>
      </w:r>
      <w:r>
        <w:rPr>
          <w:rFonts w:hint="eastAsia"/>
        </w:rPr>
        <w:t>不管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这个表存不</w:t>
      </w:r>
      <w:proofErr w:type="gramEnd"/>
      <w:r>
        <w:rPr>
          <w:rFonts w:hint="eastAsia"/>
        </w:rPr>
        <w:t>存在直接往里写数据</w:t>
      </w:r>
    </w:p>
    <w:p w:rsidR="00ED4C24" w:rsidRDefault="00ED4C24" w:rsidP="00ED4C24">
      <w:pPr>
        <w:pStyle w:val="a1"/>
        <w:ind w:firstLine="360"/>
      </w:pPr>
    </w:p>
    <w:p w:rsidR="00ED4C24" w:rsidRPr="00ED4C24" w:rsidRDefault="00ED4C24" w:rsidP="00ED4C24">
      <w:pPr>
        <w:pStyle w:val="a1"/>
        <w:ind w:firstLine="315"/>
        <w:rPr>
          <w:sz w:val="21"/>
          <w:szCs w:val="21"/>
        </w:rPr>
      </w:pPr>
      <w:proofErr w:type="spellStart"/>
      <w:r w:rsidRPr="00ED4C24">
        <w:rPr>
          <w:rFonts w:hint="eastAsia"/>
          <w:sz w:val="21"/>
          <w:szCs w:val="21"/>
        </w:rPr>
        <w:t>new_data</w:t>
      </w:r>
      <w:proofErr w:type="spellEnd"/>
      <w:r w:rsidRPr="00ED4C24">
        <w:rPr>
          <w:rFonts w:hint="eastAsia"/>
          <w:sz w:val="21"/>
          <w:szCs w:val="21"/>
        </w:rPr>
        <w:t xml:space="preserve"> = </w:t>
      </w:r>
      <w:proofErr w:type="spellStart"/>
      <w:r w:rsidRPr="00ED4C24">
        <w:rPr>
          <w:rFonts w:hint="eastAsia"/>
          <w:sz w:val="21"/>
          <w:szCs w:val="21"/>
        </w:rPr>
        <w:t>my_spark.createDataFrame</w:t>
      </w:r>
      <w:proofErr w:type="spellEnd"/>
      <w:r w:rsidRPr="00ED4C24">
        <w:rPr>
          <w:rFonts w:hint="eastAsia"/>
          <w:sz w:val="21"/>
          <w:szCs w:val="21"/>
        </w:rPr>
        <w:t>([("Bilbo Baggins",  50), ("Gandalf", 1000), ("</w:t>
      </w:r>
      <w:proofErr w:type="spellStart"/>
      <w:r w:rsidRPr="00ED4C24">
        <w:rPr>
          <w:rFonts w:hint="eastAsia"/>
          <w:sz w:val="21"/>
          <w:szCs w:val="21"/>
        </w:rPr>
        <w:t>Thorin</w:t>
      </w:r>
      <w:proofErr w:type="spellEnd"/>
      <w:r w:rsidRPr="00ED4C24">
        <w:rPr>
          <w:rFonts w:hint="eastAsia"/>
          <w:sz w:val="21"/>
          <w:szCs w:val="21"/>
        </w:rPr>
        <w:t xml:space="preserve">", 195)], ["name", "age"]) # </w:t>
      </w:r>
      <w:r w:rsidRPr="00ED4C24">
        <w:rPr>
          <w:rFonts w:hint="eastAsia"/>
          <w:sz w:val="21"/>
          <w:szCs w:val="21"/>
        </w:rPr>
        <w:t>第一个参数是数据，第二个是字段名</w:t>
      </w:r>
    </w:p>
    <w:p w:rsidR="00ED4C24" w:rsidRDefault="00ED4C24" w:rsidP="00ED4C24">
      <w:pPr>
        <w:pStyle w:val="a1"/>
        <w:ind w:firstLine="315"/>
        <w:rPr>
          <w:sz w:val="21"/>
          <w:szCs w:val="21"/>
        </w:rPr>
      </w:pPr>
      <w:r w:rsidRPr="00ED4C24">
        <w:rPr>
          <w:sz w:val="21"/>
          <w:szCs w:val="21"/>
        </w:rPr>
        <w:t>new_</w:t>
      </w:r>
      <w:proofErr w:type="gramStart"/>
      <w:r w:rsidRPr="00ED4C24">
        <w:rPr>
          <w:sz w:val="21"/>
          <w:szCs w:val="21"/>
        </w:rPr>
        <w:t>data.write</w:t>
      </w:r>
      <w:proofErr w:type="gramEnd"/>
      <w:r w:rsidRPr="00ED4C24">
        <w:rPr>
          <w:sz w:val="21"/>
          <w:szCs w:val="21"/>
        </w:rPr>
        <w:t>.format("com.mongodb.spark.sql.DefaultSource").mode("append").save()</w:t>
      </w:r>
    </w:p>
    <w:p w:rsidR="003021C2" w:rsidRDefault="003021C2" w:rsidP="003021C2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530BE2" w:rsidRPr="00ED4C24" w:rsidRDefault="00530BE2" w:rsidP="003021C2">
      <w:pPr>
        <w:widowControl/>
        <w:jc w:val="left"/>
        <w:rPr>
          <w:sz w:val="21"/>
          <w:szCs w:val="21"/>
        </w:rPr>
      </w:pPr>
    </w:p>
    <w:p w:rsidR="00BB5379" w:rsidRDefault="004C5C87" w:rsidP="00753FA2">
      <w:pPr>
        <w:pStyle w:val="1"/>
        <w:spacing w:after="312"/>
      </w:pPr>
      <w:r>
        <w:rPr>
          <w:rFonts w:hint="eastAsia"/>
        </w:rPr>
        <w:t>数据导入</w:t>
      </w:r>
    </w:p>
    <w:p w:rsidR="0082531B" w:rsidRPr="0082531B" w:rsidRDefault="0082531B" w:rsidP="0082531B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</w:t>
      </w:r>
      <w:r w:rsidR="001F2A22">
        <w:rPr>
          <w:rFonts w:hint="eastAsia"/>
        </w:rPr>
        <w:t>f</w:t>
      </w:r>
      <w:r>
        <w:t>rame</w:t>
      </w:r>
      <w:proofErr w:type="spellEnd"/>
      <w:r>
        <w:rPr>
          <w:rFonts w:hint="eastAsia"/>
        </w:rPr>
        <w:t>之间的转换</w:t>
      </w:r>
    </w:p>
    <w:p w:rsidR="004E4B34" w:rsidRDefault="00F06185" w:rsidP="004E4B34">
      <w:pPr>
        <w:pStyle w:val="2"/>
        <w:spacing w:before="156" w:after="156"/>
      </w:pPr>
      <w:r>
        <w:rPr>
          <w:rFonts w:hint="eastAsia"/>
        </w:rPr>
        <w:t>数据读取</w:t>
      </w:r>
    </w:p>
    <w:p w:rsidR="00360139" w:rsidRPr="00360139" w:rsidRDefault="00360139" w:rsidP="00360139">
      <w:pPr>
        <w:pStyle w:val="a1"/>
        <w:ind w:firstLine="360"/>
      </w:pPr>
      <w:r w:rsidRPr="00360139">
        <w:rPr>
          <w:rFonts w:hint="eastAsia"/>
          <w:color w:val="FF0000"/>
        </w:rPr>
        <w:t>读取本地文件必须要求所有节点的</w:t>
      </w:r>
      <w:proofErr w:type="gramStart"/>
      <w:r w:rsidRPr="00360139">
        <w:rPr>
          <w:rFonts w:hint="eastAsia"/>
          <w:color w:val="FF0000"/>
        </w:rPr>
        <w:t>本地同</w:t>
      </w:r>
      <w:proofErr w:type="gramEnd"/>
      <w:r w:rsidRPr="00360139">
        <w:rPr>
          <w:rFonts w:hint="eastAsia"/>
          <w:color w:val="FF0000"/>
        </w:rPr>
        <w:t>一路径都有这个文件才可以</w:t>
      </w:r>
    </w:p>
    <w:p w:rsidR="004051EB" w:rsidRDefault="008C08AC" w:rsidP="00B75C9A">
      <w:pPr>
        <w:pStyle w:val="3"/>
        <w:spacing w:before="156" w:after="156"/>
      </w:pPr>
      <w:proofErr w:type="spellStart"/>
      <w:proofErr w:type="gramStart"/>
      <w:r w:rsidRPr="008C08AC">
        <w:t>sc.textFile</w:t>
      </w:r>
      <w:proofErr w:type="spellEnd"/>
      <w:proofErr w:type="gramEnd"/>
      <w:r>
        <w:t>(</w:t>
      </w:r>
      <w:r w:rsidR="00B75C9A">
        <w:rPr>
          <w:rFonts w:hint="eastAsia"/>
        </w:rPr>
        <w:t>path</w:t>
      </w:r>
      <w:r>
        <w:t>)</w:t>
      </w:r>
    </w:p>
    <w:p w:rsidR="00262988" w:rsidRPr="00262988" w:rsidRDefault="00262988" w:rsidP="00262988">
      <w:pPr>
        <w:pStyle w:val="a1"/>
        <w:ind w:firstLine="360"/>
      </w:pPr>
      <w:r>
        <w:rPr>
          <w:rFonts w:hint="eastAsia"/>
        </w:rPr>
        <w:t>说明：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可以是一个文件的路径，也可以是多个文件的路径，或者是一个目录</w:t>
      </w:r>
    </w:p>
    <w:p w:rsidR="00B75C9A" w:rsidRDefault="00B75C9A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返回结果是一个列表，列表中每个元素是文件中的一行数据</w:t>
      </w:r>
    </w:p>
    <w:p w:rsidR="00C06B9C" w:rsidRPr="00B75C9A" w:rsidRDefault="00C06B9C" w:rsidP="00B75C9A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列表中存储的数据应该是字符串？</w:t>
      </w:r>
    </w:p>
    <w:p w:rsidR="00B75C9A" w:rsidRDefault="00262988" w:rsidP="004051EB">
      <w:pPr>
        <w:pStyle w:val="a1"/>
        <w:ind w:firstLine="360"/>
      </w:pPr>
      <w:r>
        <w:rPr>
          <w:rFonts w:hint="eastAsia"/>
        </w:rPr>
        <w:t>样例：</w:t>
      </w:r>
    </w:p>
    <w:p w:rsidR="00262988" w:rsidRDefault="00262988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"file:///usr/local/ README.md"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从本地系统读取文件</w:t>
      </w:r>
    </w:p>
    <w:p w:rsidR="00881112" w:rsidRDefault="00881112" w:rsidP="00881112">
      <w:pPr>
        <w:pStyle w:val="a1"/>
        <w:numPr>
          <w:ilvl w:val="0"/>
          <w:numId w:val="14"/>
        </w:numPr>
        <w:ind w:firstLineChars="0"/>
      </w:pPr>
      <w:proofErr w:type="spellStart"/>
      <w:r w:rsidRPr="008C08AC">
        <w:t>sc.textFile</w:t>
      </w:r>
      <w:proofErr w:type="spellEnd"/>
      <w:r>
        <w:t>(</w:t>
      </w:r>
      <w:r w:rsidRPr="00262988">
        <w:t>"</w:t>
      </w:r>
      <w:proofErr w:type="spellStart"/>
      <w:r w:rsidRPr="00881112">
        <w:t>hdfs</w:t>
      </w:r>
      <w:proofErr w:type="spellEnd"/>
      <w:r w:rsidRPr="00881112">
        <w:t>://master:9000/examples/people.txt</w:t>
      </w:r>
      <w:r w:rsidRPr="00262988">
        <w:t>"</w:t>
      </w:r>
      <w:r>
        <w:t>)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从分布式系统中读取文件</w:t>
      </w:r>
    </w:p>
    <w:p w:rsidR="00262988" w:rsidRDefault="00B35BAE" w:rsidP="00B35BAE">
      <w:pPr>
        <w:pStyle w:val="3"/>
        <w:spacing w:before="156" w:after="156"/>
      </w:pPr>
      <w:proofErr w:type="spellStart"/>
      <w:proofErr w:type="gramStart"/>
      <w:r w:rsidRPr="00B35BAE">
        <w:t>sc.wholeTextFiles</w:t>
      </w:r>
      <w:proofErr w:type="spellEnd"/>
      <w:proofErr w:type="gramEnd"/>
      <w:r w:rsidRPr="00B35BAE">
        <w:t>(</w:t>
      </w:r>
      <w:proofErr w:type="spellStart"/>
      <w:r>
        <w:rPr>
          <w:rFonts w:hint="eastAsia"/>
        </w:rPr>
        <w:t>dir</w:t>
      </w:r>
      <w:r>
        <w:t>_path</w:t>
      </w:r>
      <w:proofErr w:type="spellEnd"/>
      <w:r w:rsidRPr="00B35BAE">
        <w:t>)</w:t>
      </w:r>
    </w:p>
    <w:p w:rsidR="00B35BAE" w:rsidRDefault="00B35BAE" w:rsidP="00B35BAE">
      <w:pPr>
        <w:pStyle w:val="a1"/>
        <w:ind w:firstLine="360"/>
      </w:pPr>
      <w:r>
        <w:rPr>
          <w:rFonts w:hint="eastAsia"/>
        </w:rPr>
        <w:t>说明：</w:t>
      </w:r>
    </w:p>
    <w:p w:rsidR="00B35BAE" w:rsidRDefault="00B35BAE" w:rsidP="00B35BAE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读取一个目录下的所有文件</w:t>
      </w:r>
    </w:p>
    <w:p w:rsidR="008C08AC" w:rsidRPr="004051EB" w:rsidRDefault="00B35BAE" w:rsidP="004A6C43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返回的是一个列表，列表中每个元素都是一个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是文件路径，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是整个文件的内容，一个字符串</w:t>
      </w:r>
    </w:p>
    <w:p w:rsidR="008C08AC" w:rsidRDefault="008C08AC" w:rsidP="008C08AC">
      <w:pPr>
        <w:pStyle w:val="2"/>
        <w:spacing w:before="156" w:after="156"/>
      </w:pPr>
      <w:r>
        <w:rPr>
          <w:rFonts w:hint="eastAsia"/>
        </w:rPr>
        <w:t>数据存储</w:t>
      </w:r>
    </w:p>
    <w:p w:rsidR="00562C8C" w:rsidRDefault="00802171" w:rsidP="00802171">
      <w:pPr>
        <w:pStyle w:val="3"/>
        <w:spacing w:before="156" w:after="156"/>
      </w:pPr>
      <w:proofErr w:type="spellStart"/>
      <w:proofErr w:type="gramStart"/>
      <w:r>
        <w:t>r</w:t>
      </w:r>
      <w:r>
        <w:rPr>
          <w:rFonts w:hint="eastAsia"/>
        </w:rPr>
        <w:t>dd</w:t>
      </w:r>
      <w:r>
        <w:t>.</w:t>
      </w:r>
      <w:r w:rsidRPr="00802171">
        <w:t>saveAsTextFile</w:t>
      </w:r>
      <w:proofErr w:type="spellEnd"/>
      <w:proofErr w:type="gramEnd"/>
      <w:r w:rsidRPr="00802171">
        <w:t>(</w:t>
      </w:r>
      <w:proofErr w:type="spellStart"/>
      <w:r>
        <w:rPr>
          <w:rFonts w:hint="eastAsia"/>
        </w:rPr>
        <w:t>dir</w:t>
      </w:r>
      <w:r>
        <w:t>_</w:t>
      </w:r>
      <w:r w:rsidRPr="00802171">
        <w:t>path</w:t>
      </w:r>
      <w:proofErr w:type="spellEnd"/>
      <w:r w:rsidRPr="00802171">
        <w:t>)</w:t>
      </w:r>
    </w:p>
    <w:p w:rsidR="00802171" w:rsidRDefault="00802171" w:rsidP="00802171">
      <w:pPr>
        <w:pStyle w:val="a1"/>
        <w:ind w:firstLine="360"/>
      </w:pPr>
      <w:r>
        <w:rPr>
          <w:rFonts w:hint="eastAsia"/>
        </w:rPr>
        <w:t>说明：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的内容保存到</w:t>
      </w: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下的多个文件中，生成文件的个数由调用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的个数绝对</w:t>
      </w:r>
    </w:p>
    <w:p w:rsidR="00802171" w:rsidRDefault="00802171" w:rsidP="00802171">
      <w:pPr>
        <w:pStyle w:val="a1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d</w:t>
      </w:r>
      <w:r>
        <w:t>ir_path</w:t>
      </w:r>
      <w:proofErr w:type="spellEnd"/>
      <w:r>
        <w:rPr>
          <w:rFonts w:hint="eastAsia"/>
        </w:rPr>
        <w:t>一开始要不存在</w:t>
      </w:r>
    </w:p>
    <w:p w:rsidR="00802171" w:rsidRDefault="00802171" w:rsidP="00802171">
      <w:pPr>
        <w:pStyle w:val="a1"/>
        <w:ind w:left="270" w:firstLineChars="0"/>
      </w:pPr>
      <w:r>
        <w:rPr>
          <w:rFonts w:hint="eastAsia"/>
        </w:rPr>
        <w:t>代码样例：</w:t>
      </w:r>
    </w:p>
    <w:p w:rsidR="00802171" w:rsidRDefault="00802171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简单样例：</w:t>
      </w:r>
    </w:p>
    <w:p w:rsidR="00802171" w:rsidRDefault="00802171" w:rsidP="00802171">
      <w:pPr>
        <w:pStyle w:val="a1"/>
        <w:ind w:left="1260" w:firstLine="360"/>
      </w:pPr>
      <w:proofErr w:type="spellStart"/>
      <w:r>
        <w:lastRenderedPageBreak/>
        <w:t>var</w:t>
      </w:r>
      <w:proofErr w:type="spellEnd"/>
      <w:r>
        <w:t xml:space="preserve"> rdd1 = </w:t>
      </w:r>
      <w:proofErr w:type="spellStart"/>
      <w:proofErr w:type="gramStart"/>
      <w:r>
        <w:t>sc.makeRDD</w:t>
      </w:r>
      <w:proofErr w:type="spellEnd"/>
      <w:proofErr w:type="gramEnd"/>
      <w:r>
        <w:t>(1 to 10,2)</w:t>
      </w:r>
    </w:p>
    <w:p w:rsidR="00802171" w:rsidRDefault="00802171" w:rsidP="00802171">
      <w:pPr>
        <w:pStyle w:val="a1"/>
        <w:ind w:left="1260" w:firstLine="360"/>
      </w:pPr>
      <w:r>
        <w:t>rdd1.saveAsTextFile("</w:t>
      </w:r>
      <w:proofErr w:type="spellStart"/>
      <w:r>
        <w:t>hdfs</w:t>
      </w:r>
      <w:proofErr w:type="spellEnd"/>
      <w:r>
        <w:t>://…/test/")</w:t>
      </w:r>
    </w:p>
    <w:p w:rsidR="00802171" w:rsidRDefault="00F949E3" w:rsidP="00802171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只保存到一个文件中</w:t>
      </w:r>
    </w:p>
    <w:p w:rsidR="00F949E3" w:rsidRDefault="000E23BC" w:rsidP="00F949E3">
      <w:pPr>
        <w:pStyle w:val="a1"/>
        <w:ind w:left="1260" w:firstLineChars="0" w:firstLine="0"/>
      </w:pPr>
      <w:proofErr w:type="spellStart"/>
      <w:proofErr w:type="gramStart"/>
      <w:r>
        <w:t>rdd.</w:t>
      </w:r>
      <w:r w:rsidRPr="000E23BC">
        <w:t>coalesce</w:t>
      </w:r>
      <w:proofErr w:type="spellEnd"/>
      <w:proofErr w:type="gramEnd"/>
      <w:r w:rsidRPr="000E23BC">
        <w:t>(1,true).</w:t>
      </w:r>
      <w:proofErr w:type="spellStart"/>
      <w:r w:rsidRPr="000E23BC">
        <w:t>saveAsTextFile</w:t>
      </w:r>
      <w:proofErr w:type="spellEnd"/>
      <w:r w:rsidRPr="000E23BC">
        <w:t>(</w:t>
      </w:r>
      <w:proofErr w:type="spellStart"/>
      <w:r>
        <w:t>dir_path</w:t>
      </w:r>
      <w:proofErr w:type="spellEnd"/>
      <w:r w:rsidRPr="000E23BC">
        <w:t>)</w:t>
      </w:r>
    </w:p>
    <w:p w:rsidR="000E23BC" w:rsidRDefault="000E23BC" w:rsidP="00F949E3">
      <w:pPr>
        <w:pStyle w:val="a1"/>
        <w:ind w:left="1260" w:firstLineChars="0" w:firstLine="0"/>
      </w:pPr>
      <w:r>
        <w:rPr>
          <w:rFonts w:hint="eastAsia"/>
        </w:rPr>
        <w:t>将数据从各个主机都收集到一起然后保存到一个文件中</w:t>
      </w:r>
    </w:p>
    <w:p w:rsidR="005849B1" w:rsidRDefault="005849B1" w:rsidP="005849B1">
      <w:pPr>
        <w:pStyle w:val="3"/>
        <w:spacing w:before="156" w:after="156"/>
      </w:pPr>
      <w:r>
        <w:rPr>
          <w:rFonts w:hint="eastAsia"/>
        </w:rPr>
        <w:t>存储后再读取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("…/word.txt")</w:t>
      </w:r>
    </w:p>
    <w:p w:rsidR="005849B1" w:rsidRPr="00F61E63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textFile.saveAsTextFile</w:t>
      </w:r>
      <w:proofErr w:type="spellEnd"/>
      <w:r w:rsidRPr="00F61E63">
        <w:rPr>
          <w:sz w:val="21"/>
        </w:rPr>
        <w:t>("…/writeback.txt")</w:t>
      </w:r>
    </w:p>
    <w:p w:rsidR="005849B1" w:rsidRDefault="005849B1" w:rsidP="005849B1">
      <w:pPr>
        <w:pStyle w:val="a1"/>
        <w:ind w:firstLine="315"/>
        <w:rPr>
          <w:sz w:val="21"/>
        </w:rPr>
      </w:pPr>
      <w:proofErr w:type="spellStart"/>
      <w:r w:rsidRPr="00F61E63">
        <w:rPr>
          <w:sz w:val="21"/>
        </w:rPr>
        <w:t>val</w:t>
      </w:r>
      <w:proofErr w:type="spellEnd"/>
      <w:r w:rsidRPr="00F61E63">
        <w:rPr>
          <w:sz w:val="21"/>
        </w:rPr>
        <w:t xml:space="preserve"> </w:t>
      </w:r>
      <w:proofErr w:type="spellStart"/>
      <w:r w:rsidRPr="00F61E63">
        <w:rPr>
          <w:sz w:val="21"/>
        </w:rPr>
        <w:t>new_textFile</w:t>
      </w:r>
      <w:proofErr w:type="spellEnd"/>
      <w:r w:rsidRPr="00F61E63">
        <w:rPr>
          <w:sz w:val="21"/>
        </w:rPr>
        <w:t xml:space="preserve"> = </w:t>
      </w:r>
      <w:proofErr w:type="spellStart"/>
      <w:proofErr w:type="gramStart"/>
      <w:r w:rsidRPr="00F61E63">
        <w:rPr>
          <w:sz w:val="21"/>
        </w:rPr>
        <w:t>sc.textFile</w:t>
      </w:r>
      <w:proofErr w:type="spellEnd"/>
      <w:proofErr w:type="gramEnd"/>
      <w:r w:rsidRPr="00F61E63">
        <w:rPr>
          <w:sz w:val="21"/>
        </w:rPr>
        <w:t>("…/writeback.txt")</w:t>
      </w:r>
    </w:p>
    <w:p w:rsidR="00F61E63" w:rsidRDefault="00F61E63" w:rsidP="005849B1">
      <w:pPr>
        <w:pStyle w:val="a1"/>
        <w:ind w:firstLine="315"/>
        <w:rPr>
          <w:sz w:val="21"/>
        </w:rPr>
      </w:pPr>
    </w:p>
    <w:p w:rsidR="00F61E63" w:rsidRDefault="00F61E63" w:rsidP="00F61E63">
      <w:pPr>
        <w:pStyle w:val="a1"/>
        <w:ind w:firstLine="360"/>
        <w:rPr>
          <w:sz w:val="21"/>
        </w:rPr>
      </w:pPr>
      <w:r>
        <w:rPr>
          <w:rFonts w:hint="eastAsia"/>
        </w:rPr>
        <w:t>这样第二次读取之后</w:t>
      </w:r>
      <w:proofErr w:type="spellStart"/>
      <w:r w:rsidRPr="00F61E63">
        <w:rPr>
          <w:sz w:val="21"/>
        </w:rPr>
        <w:t>new_textFile</w:t>
      </w:r>
      <w:proofErr w:type="spellEnd"/>
      <w:r>
        <w:rPr>
          <w:rFonts w:hint="eastAsia"/>
          <w:sz w:val="21"/>
        </w:rPr>
        <w:t>中列表元素是一</w:t>
      </w:r>
      <w:proofErr w:type="gramStart"/>
      <w:r>
        <w:rPr>
          <w:rFonts w:hint="eastAsia"/>
          <w:sz w:val="21"/>
        </w:rPr>
        <w:t>行行原</w:t>
      </w:r>
      <w:proofErr w:type="gramEnd"/>
      <w:r>
        <w:rPr>
          <w:rFonts w:hint="eastAsia"/>
          <w:sz w:val="21"/>
        </w:rPr>
        <w:t>数据还是</w:t>
      </w:r>
      <w:r>
        <w:rPr>
          <w:rFonts w:hint="eastAsia"/>
          <w:sz w:val="21"/>
        </w:rPr>
        <w:t>(</w:t>
      </w:r>
      <w:proofErr w:type="spellStart"/>
      <w:r>
        <w:rPr>
          <w:sz w:val="21"/>
        </w:rPr>
        <w:t>key,value</w:t>
      </w:r>
      <w:proofErr w:type="spellEnd"/>
      <w:r>
        <w:rPr>
          <w:sz w:val="21"/>
        </w:rPr>
        <w:t>)</w:t>
      </w:r>
    </w:p>
    <w:p w:rsidR="002D19C6" w:rsidRPr="002D19C6" w:rsidRDefault="002D19C6" w:rsidP="002D19C6">
      <w:pPr>
        <w:widowControl/>
        <w:jc w:val="left"/>
        <w:rPr>
          <w:sz w:val="21"/>
          <w:szCs w:val="24"/>
        </w:rPr>
      </w:pPr>
      <w:r>
        <w:rPr>
          <w:sz w:val="21"/>
        </w:rPr>
        <w:br w:type="page"/>
      </w:r>
    </w:p>
    <w:p w:rsidR="005D0AD5" w:rsidRDefault="00034769" w:rsidP="00034769">
      <w:pPr>
        <w:pStyle w:val="1"/>
        <w:spacing w:after="312"/>
      </w:pPr>
      <w:r>
        <w:rPr>
          <w:rFonts w:hint="eastAsia"/>
        </w:rPr>
        <w:lastRenderedPageBreak/>
        <w:t>R</w:t>
      </w:r>
      <w:r>
        <w:t>DD</w:t>
      </w:r>
      <w:r>
        <w:rPr>
          <w:rFonts w:hint="eastAsia"/>
        </w:rPr>
        <w:t>操作</w:t>
      </w:r>
    </w:p>
    <w:p w:rsidR="00034769" w:rsidRDefault="00034769" w:rsidP="00034769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操作介绍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上进行的操作主要分为两种：</w:t>
      </w:r>
      <w:r w:rsidRPr="00034769">
        <w:t>Transformations</w:t>
      </w:r>
      <w:r>
        <w:rPr>
          <w:rFonts w:hint="eastAsia"/>
        </w:rPr>
        <w:t>和</w:t>
      </w:r>
      <w:r>
        <w:rPr>
          <w:rFonts w:hint="eastAsia"/>
        </w:rPr>
        <w:t>Actions</w:t>
      </w:r>
      <w:r>
        <w:rPr>
          <w:rFonts w:hint="eastAsia"/>
        </w:rPr>
        <w:t>，前者不会触发计算，后者才会真正提交</w:t>
      </w:r>
      <w:r>
        <w:rPr>
          <w:rFonts w:hint="eastAsia"/>
        </w:rPr>
        <w:t>j</w:t>
      </w:r>
      <w:r>
        <w:t>ob</w:t>
      </w:r>
      <w:r>
        <w:rPr>
          <w:rFonts w:hint="eastAsia"/>
        </w:rPr>
        <w:t>进行计算。</w:t>
      </w:r>
    </w:p>
    <w:p w:rsidR="00034769" w:rsidRDefault="00034769" w:rsidP="00034769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的计算结果也有两种形式，一是产生一个新的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，二是覆盖掉原来的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。</w:t>
      </w:r>
    </w:p>
    <w:p w:rsidR="006C1692" w:rsidRDefault="006C1692" w:rsidP="006C1692">
      <w:pPr>
        <w:pStyle w:val="2"/>
        <w:spacing w:before="156" w:after="156"/>
      </w:pPr>
      <w:r>
        <w:rPr>
          <w:rFonts w:hint="eastAsia"/>
        </w:rPr>
        <w:t>R</w:t>
      </w:r>
      <w:r>
        <w:t>DD</w:t>
      </w:r>
      <w:r>
        <w:rPr>
          <w:rFonts w:hint="eastAsia"/>
        </w:rPr>
        <w:t>的惰性和持久化</w:t>
      </w:r>
    </w:p>
    <w:p w:rsidR="006C1692" w:rsidRDefault="006C1692" w:rsidP="006C1692">
      <w:pPr>
        <w:pStyle w:val="3"/>
        <w:spacing w:before="156" w:after="156"/>
      </w:pPr>
      <w:r>
        <w:rPr>
          <w:rFonts w:hint="eastAsia"/>
        </w:rPr>
        <w:t>惰性</w:t>
      </w:r>
    </w:p>
    <w:p w:rsidR="006C1692" w:rsidRDefault="006C1692" w:rsidP="006C1692">
      <w:pPr>
        <w:pStyle w:val="a1"/>
        <w:ind w:firstLine="360"/>
      </w:pPr>
      <w:r>
        <w:t>RDD</w:t>
      </w:r>
      <w:r>
        <w:rPr>
          <w:rFonts w:hint="eastAsia"/>
        </w:rPr>
        <w:t>遇到</w:t>
      </w:r>
      <w:r w:rsidRPr="00034769">
        <w:t>Transformations</w:t>
      </w:r>
      <w:r>
        <w:rPr>
          <w:rFonts w:hint="eastAsia"/>
        </w:rPr>
        <w:t>操作并不会被执行，遇到</w:t>
      </w:r>
      <w:r>
        <w:rPr>
          <w:rFonts w:hint="eastAsia"/>
        </w:rPr>
        <w:t>Actions</w:t>
      </w:r>
      <w:r>
        <w:rPr>
          <w:rFonts w:hint="eastAsia"/>
        </w:rPr>
        <w:t>才会真正执行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</w:t>
      </w:r>
      <w:r w:rsidRPr="006C1692">
        <w:t>Transformation</w:t>
      </w:r>
      <w:r>
        <w:t xml:space="preserve"> API</w:t>
      </w:r>
      <w:r>
        <w:rPr>
          <w:rFonts w:hint="eastAsia"/>
        </w:rPr>
        <w:t>：</w:t>
      </w:r>
    </w:p>
    <w:p w:rsidR="006C1692" w:rsidRDefault="006C1692" w:rsidP="006C1692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filter(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groupByKey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reduceByKey</w:t>
      </w:r>
      <w:proofErr w:type="spellEnd"/>
      <w:r>
        <w:t>(</w:t>
      </w:r>
      <w:proofErr w:type="spellStart"/>
      <w:r>
        <w:t>func</w:t>
      </w:r>
      <w:proofErr w:type="spellEnd"/>
      <w:r>
        <w:t>)</w:t>
      </w:r>
    </w:p>
    <w:p w:rsidR="006C1692" w:rsidRDefault="006C1692" w:rsidP="006C1692">
      <w:pPr>
        <w:pStyle w:val="a1"/>
        <w:ind w:firstLine="360"/>
      </w:pPr>
      <w:r>
        <w:rPr>
          <w:rFonts w:hint="eastAsia"/>
        </w:rPr>
        <w:t>常见的</w:t>
      </w:r>
      <w:r>
        <w:rPr>
          <w:rFonts w:hint="eastAsia"/>
        </w:rPr>
        <w:t>A</w:t>
      </w:r>
      <w:r>
        <w:t>ctions API:</w:t>
      </w:r>
    </w:p>
    <w:p w:rsidR="006C1692" w:rsidRDefault="006C1692" w:rsidP="00957E19">
      <w:pPr>
        <w:pStyle w:val="a1"/>
        <w:ind w:firstLine="360"/>
      </w:pPr>
      <w:r>
        <w:tab/>
      </w:r>
      <w:r>
        <w:tab/>
      </w:r>
      <w:r w:rsidR="00957E19">
        <w:rPr>
          <w:rFonts w:hint="eastAsia"/>
        </w:rPr>
        <w:t>count()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collect()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first()</w:t>
      </w:r>
      <w:r w:rsidR="00957E19">
        <w:rPr>
          <w:rFonts w:hint="eastAsia"/>
        </w:rPr>
        <w:t>、</w:t>
      </w:r>
      <w:r w:rsidR="00957E19">
        <w:rPr>
          <w:rFonts w:hint="eastAsia"/>
        </w:rPr>
        <w:t>take(n)</w:t>
      </w:r>
      <w:r w:rsidR="00957E19">
        <w:rPr>
          <w:rFonts w:hint="eastAsia"/>
        </w:rPr>
        <w:t>、</w:t>
      </w:r>
      <w:r w:rsidR="00957E19">
        <w:rPr>
          <w:rFonts w:hint="eastAsia"/>
        </w:rPr>
        <w:t>reduce(</w:t>
      </w:r>
      <w:proofErr w:type="spellStart"/>
      <w:r w:rsidR="00957E19">
        <w:rPr>
          <w:rFonts w:hint="eastAsia"/>
        </w:rPr>
        <w:t>func</w:t>
      </w:r>
      <w:proofErr w:type="spellEnd"/>
      <w:r w:rsidR="00957E19">
        <w:rPr>
          <w:rFonts w:hint="eastAsia"/>
        </w:rPr>
        <w:t>)</w:t>
      </w:r>
      <w:r w:rsidR="00957E19">
        <w:rPr>
          <w:rFonts w:hint="eastAsia"/>
        </w:rPr>
        <w:t>、</w:t>
      </w:r>
      <w:proofErr w:type="spellStart"/>
      <w:r w:rsidR="00957E19">
        <w:t>foreach</w:t>
      </w:r>
      <w:proofErr w:type="spellEnd"/>
      <w:r w:rsidR="00957E19">
        <w:t>(</w:t>
      </w:r>
      <w:proofErr w:type="spellStart"/>
      <w:r w:rsidR="00957E19">
        <w:t>func</w:t>
      </w:r>
      <w:proofErr w:type="spellEnd"/>
      <w:r w:rsidR="00957E19">
        <w:t>)</w:t>
      </w:r>
    </w:p>
    <w:p w:rsidR="00DC36D3" w:rsidRDefault="00DC36D3" w:rsidP="00DC36D3">
      <w:pPr>
        <w:pStyle w:val="3"/>
        <w:spacing w:before="156" w:after="156"/>
      </w:pPr>
      <w:r>
        <w:rPr>
          <w:rFonts w:hint="eastAsia"/>
        </w:rPr>
        <w:t>持久化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EF1144" w:rsidRPr="00EF1144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DC36D3" w:rsidRDefault="00EF1144" w:rsidP="00EF1144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EF1144" w:rsidRDefault="00EF1144" w:rsidP="00EF1144">
      <w:pPr>
        <w:pStyle w:val="a1"/>
        <w:ind w:firstLine="360"/>
      </w:pPr>
      <w:r>
        <w:rPr>
          <w:rFonts w:hint="eastAsia"/>
        </w:rPr>
        <w:t>上述代码遇到</w:t>
      </w:r>
      <w:r w:rsidRPr="00EF1144">
        <w:rPr>
          <w:rFonts w:hint="eastAsia"/>
        </w:rPr>
        <w:t>count()</w:t>
      </w:r>
      <w:r>
        <w:rPr>
          <w:rFonts w:hint="eastAsia"/>
        </w:rPr>
        <w:t>会触发一次从头到尾的计算，遇到</w:t>
      </w:r>
      <w:r w:rsidRPr="00EF1144">
        <w:t>collect()</w:t>
      </w:r>
      <w:r>
        <w:rPr>
          <w:rFonts w:hint="eastAsia"/>
        </w:rPr>
        <w:t>时又会触发一次从头到尾的运算，这会导致大量的重复性操作开销。</w:t>
      </w:r>
    </w:p>
    <w:p w:rsidR="00253B87" w:rsidRDefault="00253B87" w:rsidP="00EF1144">
      <w:pPr>
        <w:pStyle w:val="a1"/>
        <w:ind w:firstLine="360"/>
      </w:pPr>
      <w:r>
        <w:rPr>
          <w:rFonts w:hint="eastAsia"/>
        </w:rPr>
        <w:t>加入缓存机制：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list = List("</w:t>
      </w:r>
      <w:proofErr w:type="spellStart"/>
      <w:r w:rsidRPr="00EF1144">
        <w:rPr>
          <w:sz w:val="21"/>
        </w:rPr>
        <w:t>Hadoop","Spark","Hive</w:t>
      </w:r>
      <w:proofErr w:type="spellEnd"/>
      <w:r w:rsidRPr="00EF1144">
        <w:rPr>
          <w:sz w:val="21"/>
        </w:rPr>
        <w:t>")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val</w:t>
      </w:r>
      <w:proofErr w:type="spellEnd"/>
      <w:r w:rsidRPr="00EF1144">
        <w:rPr>
          <w:sz w:val="21"/>
        </w:rPr>
        <w:t xml:space="preserve"> </w:t>
      </w:r>
      <w:proofErr w:type="spellStart"/>
      <w:r w:rsidRPr="00EF1144">
        <w:rPr>
          <w:sz w:val="21"/>
        </w:rPr>
        <w:t>rdd</w:t>
      </w:r>
      <w:proofErr w:type="spellEnd"/>
      <w:r w:rsidRPr="00EF1144">
        <w:rPr>
          <w:sz w:val="21"/>
        </w:rPr>
        <w:t xml:space="preserve"> = </w:t>
      </w:r>
      <w:proofErr w:type="spellStart"/>
      <w:proofErr w:type="gramStart"/>
      <w:r w:rsidRPr="00EF1144">
        <w:rPr>
          <w:sz w:val="21"/>
        </w:rPr>
        <w:t>sc.parallelize</w:t>
      </w:r>
      <w:proofErr w:type="spellEnd"/>
      <w:proofErr w:type="gramEnd"/>
      <w:r w:rsidRPr="00EF1144">
        <w:rPr>
          <w:sz w:val="21"/>
        </w:rPr>
        <w:t>(list)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>
        <w:rPr>
          <w:rFonts w:hint="eastAsia"/>
          <w:sz w:val="21"/>
        </w:rPr>
        <w:t>rdd</w:t>
      </w:r>
      <w:r>
        <w:rPr>
          <w:sz w:val="21"/>
        </w:rPr>
        <w:t>.cache</w:t>
      </w:r>
      <w:proofErr w:type="spellEnd"/>
      <w:r>
        <w:rPr>
          <w:sz w:val="21"/>
        </w:rPr>
        <w:t>()</w:t>
      </w:r>
      <w:r w:rsidR="007A517C">
        <w:rPr>
          <w:sz w:val="21"/>
        </w:rPr>
        <w:tab/>
      </w:r>
      <w:r w:rsidR="007A517C">
        <w:rPr>
          <w:sz w:val="21"/>
        </w:rPr>
        <w:tab/>
      </w:r>
      <w:r w:rsidR="007A517C">
        <w:rPr>
          <w:rFonts w:hint="eastAsia"/>
          <w:sz w:val="21"/>
        </w:rPr>
        <w:t>/</w:t>
      </w:r>
      <w:r w:rsidR="007A517C">
        <w:rPr>
          <w:sz w:val="21"/>
        </w:rPr>
        <w:t>/</w:t>
      </w:r>
      <w:r w:rsidR="007A517C">
        <w:rPr>
          <w:rFonts w:hint="eastAsia"/>
          <w:sz w:val="21"/>
        </w:rPr>
        <w:t>等价于</w:t>
      </w:r>
      <w:r w:rsidR="007A517C">
        <w:rPr>
          <w:rFonts w:hint="eastAsia"/>
          <w:sz w:val="21"/>
        </w:rPr>
        <w:t xml:space="preserve"> </w:t>
      </w:r>
      <w:proofErr w:type="spellStart"/>
      <w:r w:rsidR="007A517C">
        <w:rPr>
          <w:rFonts w:hint="eastAsia"/>
          <w:sz w:val="21"/>
        </w:rPr>
        <w:t>r</w:t>
      </w:r>
      <w:r w:rsidR="007A517C">
        <w:rPr>
          <w:sz w:val="21"/>
        </w:rPr>
        <w:t>dd.</w:t>
      </w:r>
      <w:r w:rsidR="007A517C" w:rsidRPr="007A517C">
        <w:rPr>
          <w:sz w:val="21"/>
        </w:rPr>
        <w:t>persist</w:t>
      </w:r>
      <w:proofErr w:type="spellEnd"/>
      <w:r w:rsidR="007A517C" w:rsidRPr="007A517C">
        <w:rPr>
          <w:sz w:val="21"/>
        </w:rPr>
        <w:t>()</w:t>
      </w:r>
      <w:r w:rsidR="00FB365F">
        <w:rPr>
          <w:rFonts w:hint="eastAsia"/>
          <w:sz w:val="21"/>
        </w:rPr>
        <w:t>，有很多可选的存储参数</w:t>
      </w:r>
    </w:p>
    <w:p w:rsidR="00253B87" w:rsidRPr="00EF1144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rFonts w:hint="eastAsia"/>
          <w:sz w:val="21"/>
        </w:rPr>
        <w:t>println</w:t>
      </w:r>
      <w:proofErr w:type="spellEnd"/>
      <w:r w:rsidRPr="00EF1144">
        <w:rPr>
          <w:rFonts w:hint="eastAsia"/>
          <w:sz w:val="21"/>
        </w:rPr>
        <w:t>(</w:t>
      </w:r>
      <w:proofErr w:type="spellStart"/>
      <w:proofErr w:type="gramStart"/>
      <w:r w:rsidRPr="00EF1144">
        <w:rPr>
          <w:rFonts w:hint="eastAsia"/>
          <w:sz w:val="21"/>
        </w:rPr>
        <w:t>rdd.count</w:t>
      </w:r>
      <w:proofErr w:type="spellEnd"/>
      <w:proofErr w:type="gramEnd"/>
      <w:r w:rsidRPr="00EF1144">
        <w:rPr>
          <w:rFonts w:hint="eastAsia"/>
          <w:sz w:val="21"/>
        </w:rPr>
        <w:t>())</w:t>
      </w:r>
    </w:p>
    <w:p w:rsidR="00253B87" w:rsidRDefault="00253B87" w:rsidP="00253B87">
      <w:pPr>
        <w:pStyle w:val="a1"/>
        <w:ind w:leftChars="200" w:left="360" w:firstLine="315"/>
        <w:rPr>
          <w:sz w:val="21"/>
        </w:rPr>
      </w:pPr>
      <w:proofErr w:type="spellStart"/>
      <w:r w:rsidRPr="00EF1144">
        <w:rPr>
          <w:sz w:val="21"/>
        </w:rPr>
        <w:t>println</w:t>
      </w:r>
      <w:proofErr w:type="spellEnd"/>
      <w:r w:rsidRPr="00EF1144">
        <w:rPr>
          <w:sz w:val="21"/>
        </w:rPr>
        <w:t>(</w:t>
      </w:r>
      <w:proofErr w:type="spellStart"/>
      <w:proofErr w:type="gramStart"/>
      <w:r w:rsidRPr="00EF1144">
        <w:rPr>
          <w:sz w:val="21"/>
        </w:rPr>
        <w:t>rdd.collect</w:t>
      </w:r>
      <w:proofErr w:type="spellEnd"/>
      <w:proofErr w:type="gramEnd"/>
      <w:r w:rsidRPr="00EF1144">
        <w:rPr>
          <w:sz w:val="21"/>
        </w:rPr>
        <w:t>().</w:t>
      </w:r>
      <w:proofErr w:type="spellStart"/>
      <w:r w:rsidRPr="00EF1144">
        <w:rPr>
          <w:sz w:val="21"/>
        </w:rPr>
        <w:t>mkString</w:t>
      </w:r>
      <w:proofErr w:type="spellEnd"/>
      <w:r w:rsidRPr="00EF1144">
        <w:rPr>
          <w:sz w:val="21"/>
        </w:rPr>
        <w:t>(","))</w:t>
      </w:r>
    </w:p>
    <w:p w:rsidR="005C121D" w:rsidRDefault="00253B87" w:rsidP="00EF1144">
      <w:pPr>
        <w:pStyle w:val="a1"/>
        <w:ind w:firstLine="360"/>
      </w:pPr>
      <w:r>
        <w:rPr>
          <w:rFonts w:hint="eastAsia"/>
        </w:rPr>
        <w:t>使用</w:t>
      </w:r>
      <w:r w:rsidRPr="00253B87">
        <w:t>cache()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被生成之后就会被存在内存中，不需要重复计算</w:t>
      </w:r>
      <w:r w:rsidR="00236ED4">
        <w:rPr>
          <w:rFonts w:hint="eastAsia"/>
        </w:rPr>
        <w:t>。</w:t>
      </w:r>
    </w:p>
    <w:p w:rsidR="005C121D" w:rsidRDefault="005C121D" w:rsidP="00EF1144">
      <w:pPr>
        <w:pStyle w:val="a1"/>
        <w:ind w:firstLine="360"/>
      </w:pPr>
    </w:p>
    <w:p w:rsidR="00253B87" w:rsidRDefault="00236ED4" w:rsidP="00EF1144">
      <w:pPr>
        <w:pStyle w:val="a1"/>
        <w:ind w:firstLine="360"/>
      </w:pPr>
      <w:r>
        <w:rPr>
          <w:rFonts w:hint="eastAsia"/>
        </w:rPr>
        <w:t>当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不再被使用时</w:t>
      </w:r>
      <w:r w:rsidR="005C121D">
        <w:rPr>
          <w:rFonts w:hint="eastAsia"/>
        </w:rPr>
        <w:t>，要及时</w:t>
      </w:r>
      <w:r>
        <w:rPr>
          <w:rFonts w:hint="eastAsia"/>
        </w:rPr>
        <w:t>使用</w:t>
      </w:r>
      <w:proofErr w:type="spellStart"/>
      <w:r w:rsidRPr="00236ED4">
        <w:t>unpersist</w:t>
      </w:r>
      <w:proofErr w:type="spellEnd"/>
      <w:r w:rsidRPr="00236ED4">
        <w:t>()</w:t>
      </w:r>
      <w:r>
        <w:rPr>
          <w:rFonts w:hint="eastAsia"/>
        </w:rPr>
        <w:t>从内存中清除。</w:t>
      </w:r>
    </w:p>
    <w:p w:rsidR="004D2019" w:rsidRDefault="004D2019" w:rsidP="00EF1144">
      <w:pPr>
        <w:pStyle w:val="a1"/>
        <w:ind w:firstLine="360"/>
      </w:pPr>
      <w:r>
        <w:tab/>
      </w:r>
      <w:r w:rsidR="005C121D">
        <w:tab/>
      </w:r>
      <w:proofErr w:type="spellStart"/>
      <w:proofErr w:type="gramStart"/>
      <w:r w:rsidRPr="004D2019">
        <w:t>rdd.</w:t>
      </w:r>
      <w:r w:rsidRPr="00236ED4">
        <w:t>unpersist</w:t>
      </w:r>
      <w:proofErr w:type="spellEnd"/>
      <w:proofErr w:type="gramEnd"/>
      <w:r w:rsidRPr="00236ED4">
        <w:t>()</w:t>
      </w:r>
    </w:p>
    <w:p w:rsidR="00253B87" w:rsidRPr="00EF1144" w:rsidRDefault="00253B87" w:rsidP="00D234BB">
      <w:pPr>
        <w:pStyle w:val="a1"/>
        <w:ind w:firstLineChars="0" w:firstLine="0"/>
      </w:pPr>
    </w:p>
    <w:p w:rsidR="00D10C81" w:rsidRDefault="00290740" w:rsidP="00290740">
      <w:pPr>
        <w:pStyle w:val="2"/>
        <w:spacing w:before="156" w:after="156"/>
      </w:pPr>
      <w:proofErr w:type="spellStart"/>
      <w:r>
        <w:t>f</w:t>
      </w:r>
      <w:r w:rsidRPr="00290740">
        <w:t>oreach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290740">
        <w:t>foreachpartition</w:t>
      </w:r>
      <w:proofErr w:type="spellEnd"/>
      <w:r>
        <w:rPr>
          <w:rFonts w:hint="eastAsia"/>
        </w:rPr>
        <w:t>(</w:t>
      </w:r>
      <w:r>
        <w:t>)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t>rdd.f</w:t>
      </w:r>
      <w:r w:rsidRPr="00290740">
        <w:t>oreach</w:t>
      </w:r>
      <w:proofErr w:type="spellEnd"/>
      <w:r>
        <w:t>(f)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中每个数据执行函数</w:t>
      </w:r>
      <w:r>
        <w:rPr>
          <w:rFonts w:hint="eastAsia"/>
        </w:rPr>
        <w:t>f</w:t>
      </w:r>
      <w:r>
        <w:rPr>
          <w:rFonts w:hint="eastAsia"/>
        </w:rPr>
        <w:t>定义的操作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290740">
        <w:t>foreachpartition</w:t>
      </w:r>
      <w:proofErr w:type="spellEnd"/>
      <w:r>
        <w:rPr>
          <w:rFonts w:hint="eastAsia"/>
        </w:rPr>
        <w:t>(</w:t>
      </w:r>
      <w:r>
        <w:t>f)</w:t>
      </w:r>
      <w:r>
        <w:rPr>
          <w:rFonts w:hint="eastAsia"/>
        </w:rPr>
        <w:t>是对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中的每个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f</w:t>
      </w:r>
      <w:r>
        <w:rPr>
          <w:rFonts w:hint="eastAsia"/>
        </w:rPr>
        <w:t>操作，需要自己遍历块内的元素</w:t>
      </w:r>
    </w:p>
    <w:p w:rsidR="00290740" w:rsidRDefault="00290740" w:rsidP="00290740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这两种方法没有返回值，不会产生新的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或者覆盖原来的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734AD2" w:rsidRDefault="00734AD2" w:rsidP="00734AD2">
      <w:pPr>
        <w:pStyle w:val="a1"/>
        <w:ind w:left="360" w:firstLineChars="0" w:firstLine="0"/>
      </w:pPr>
    </w:p>
    <w:p w:rsidR="00734AD2" w:rsidRDefault="00734AD2" w:rsidP="00734AD2">
      <w:pPr>
        <w:pStyle w:val="a1"/>
        <w:ind w:left="360" w:firstLineChars="0" w:firstLine="0"/>
      </w:pPr>
      <w:r>
        <w:rPr>
          <w:rFonts w:hint="eastAsia"/>
        </w:rPr>
        <w:t>代码样例：</w:t>
      </w:r>
    </w:p>
    <w:p w:rsidR="00734AD2" w:rsidRPr="00E65E02" w:rsidRDefault="00734AD2" w:rsidP="00E65E02">
      <w:pPr>
        <w:pStyle w:val="a1"/>
        <w:ind w:leftChars="200" w:left="360" w:firstLineChars="149" w:firstLine="313"/>
        <w:rPr>
          <w:sz w:val="21"/>
        </w:rPr>
      </w:pPr>
      <w:proofErr w:type="spellStart"/>
      <w:r w:rsidRPr="00E65E02">
        <w:rPr>
          <w:sz w:val="21"/>
        </w:rPr>
        <w:t>def</w:t>
      </w:r>
      <w:proofErr w:type="spellEnd"/>
      <w:r w:rsidRPr="00E65E02">
        <w:rPr>
          <w:sz w:val="21"/>
        </w:rPr>
        <w:t xml:space="preserve"> 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(x):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 xml:space="preserve">print </w:t>
      </w:r>
      <w:proofErr w:type="gramStart"/>
      <w:r w:rsidRPr="00E65E02">
        <w:rPr>
          <w:sz w:val="21"/>
        </w:rPr>
        <w:t>x[</w:t>
      </w:r>
      <w:proofErr w:type="gramEnd"/>
      <w:r w:rsidRPr="00E65E02">
        <w:rPr>
          <w:sz w:val="21"/>
        </w:rPr>
        <w:t>0]</w:t>
      </w:r>
    </w:p>
    <w:p w:rsidR="00734AD2" w:rsidRPr="00E65E02" w:rsidRDefault="00734AD2" w:rsidP="00E65E02">
      <w:pPr>
        <w:pStyle w:val="a1"/>
        <w:ind w:leftChars="400" w:left="720" w:firstLine="315"/>
        <w:rPr>
          <w:sz w:val="21"/>
        </w:rPr>
      </w:pPr>
      <w:r w:rsidRPr="00E65E02">
        <w:rPr>
          <w:sz w:val="21"/>
        </w:rPr>
        <w:t>for line in x[1</w:t>
      </w:r>
      <w:proofErr w:type="gramStart"/>
      <w:r w:rsidRPr="00E65E02">
        <w:rPr>
          <w:sz w:val="21"/>
        </w:rPr>
        <w:t>].split</w:t>
      </w:r>
      <w:proofErr w:type="gramEnd"/>
      <w:r w:rsidRPr="00E65E02">
        <w:rPr>
          <w:sz w:val="21"/>
        </w:rPr>
        <w:t>('\n'):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r w:rsidRPr="00E65E02">
        <w:rPr>
          <w:sz w:val="21"/>
        </w:rPr>
        <w:t xml:space="preserve">      print line</w:t>
      </w:r>
    </w:p>
    <w:p w:rsidR="00734AD2" w:rsidRPr="00E65E02" w:rsidRDefault="00734AD2" w:rsidP="00E65E02">
      <w:pPr>
        <w:pStyle w:val="a1"/>
        <w:ind w:leftChars="400" w:left="720" w:firstLineChars="0" w:firstLine="0"/>
        <w:rPr>
          <w:sz w:val="21"/>
        </w:rPr>
      </w:pPr>
      <w:proofErr w:type="spellStart"/>
      <w:r w:rsidRPr="00E65E02">
        <w:rPr>
          <w:sz w:val="21"/>
        </w:rPr>
        <w:t>dataRdd</w:t>
      </w:r>
      <w:proofErr w:type="spellEnd"/>
      <w:r w:rsidRPr="00E65E02">
        <w:rPr>
          <w:sz w:val="21"/>
        </w:rPr>
        <w:t xml:space="preserve"> </w:t>
      </w:r>
      <w:r w:rsidRPr="00E65E02">
        <w:rPr>
          <w:rFonts w:hint="eastAsia"/>
          <w:sz w:val="21"/>
        </w:rPr>
        <w:t>=</w:t>
      </w:r>
      <w:proofErr w:type="spellStart"/>
      <w:proofErr w:type="gramStart"/>
      <w:r w:rsidRPr="00E65E02">
        <w:rPr>
          <w:sz w:val="21"/>
        </w:rPr>
        <w:t>sc.wholeTextFiles</w:t>
      </w:r>
      <w:proofErr w:type="spellEnd"/>
      <w:proofErr w:type="gramEnd"/>
      <w:r w:rsidRPr="00E65E02">
        <w:rPr>
          <w:sz w:val="21"/>
        </w:rPr>
        <w:t>('</w:t>
      </w:r>
      <w:proofErr w:type="spellStart"/>
      <w:r w:rsidRPr="00E65E02">
        <w:rPr>
          <w:sz w:val="21"/>
        </w:rPr>
        <w:t>hdfs</w:t>
      </w:r>
      <w:proofErr w:type="spellEnd"/>
      <w:r w:rsidRPr="00E65E02">
        <w:rPr>
          <w:sz w:val="21"/>
        </w:rPr>
        <w:t>://…')</w:t>
      </w:r>
    </w:p>
    <w:p w:rsidR="00734AD2" w:rsidRDefault="00734AD2" w:rsidP="00E65E02">
      <w:pPr>
        <w:pStyle w:val="a1"/>
        <w:ind w:leftChars="200" w:left="360" w:firstLineChars="149" w:firstLine="313"/>
      </w:pPr>
      <w:proofErr w:type="spellStart"/>
      <w:r w:rsidRPr="00E65E02">
        <w:rPr>
          <w:sz w:val="21"/>
        </w:rPr>
        <w:t>dataRdd.foreach</w:t>
      </w:r>
      <w:proofErr w:type="spellEnd"/>
      <w:r w:rsidRPr="00E65E02">
        <w:rPr>
          <w:sz w:val="21"/>
        </w:rPr>
        <w:t>(</w:t>
      </w:r>
      <w:proofErr w:type="spellStart"/>
      <w:r w:rsidRPr="00E65E02">
        <w:rPr>
          <w:sz w:val="21"/>
        </w:rPr>
        <w:t>printData</w:t>
      </w:r>
      <w:proofErr w:type="spellEnd"/>
      <w:r w:rsidRPr="00E65E02">
        <w:rPr>
          <w:sz w:val="21"/>
        </w:rPr>
        <w:t>)</w:t>
      </w:r>
    </w:p>
    <w:p w:rsidR="00734AD2" w:rsidRDefault="003F460C" w:rsidP="003F460C">
      <w:pPr>
        <w:pStyle w:val="2"/>
        <w:spacing w:before="156" w:after="156"/>
      </w:pPr>
      <w:r>
        <w:t>m</w:t>
      </w:r>
      <w:r>
        <w:rPr>
          <w:rFonts w:hint="eastAsia"/>
        </w:rPr>
        <w:t>ap</w:t>
      </w:r>
      <w:r>
        <w:t>()</w:t>
      </w:r>
      <w:r>
        <w:rPr>
          <w:rFonts w:hint="eastAsia"/>
        </w:rPr>
        <w:t>、</w:t>
      </w:r>
      <w:proofErr w:type="spellStart"/>
      <w:r w:rsidR="00E76D11" w:rsidRPr="003F460C">
        <w:t>flatMap</w:t>
      </w:r>
      <w:proofErr w:type="spellEnd"/>
      <w:r w:rsidR="00E76D11" w:rsidRPr="003F460C">
        <w:t>()</w:t>
      </w:r>
    </w:p>
    <w:p w:rsidR="003F460C" w:rsidRDefault="006A5E54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r>
        <w:t>.m</w:t>
      </w:r>
      <w:r>
        <w:rPr>
          <w:rFonts w:hint="eastAsia"/>
        </w:rPr>
        <w:t>ap</w:t>
      </w:r>
      <w:proofErr w:type="spellEnd"/>
      <w:r>
        <w:t>(</w:t>
      </w:r>
      <w:r>
        <w:rPr>
          <w:rFonts w:hint="eastAsia"/>
        </w:rPr>
        <w:t>f</w:t>
      </w:r>
      <w:r>
        <w:t>)</w:t>
      </w:r>
      <w:r>
        <w:rPr>
          <w:rFonts w:hint="eastAsia"/>
        </w:rPr>
        <w:t>对每个数据都执行</w:t>
      </w:r>
      <w:r>
        <w:rPr>
          <w:rFonts w:hint="eastAsia"/>
        </w:rPr>
        <w:t>f</w:t>
      </w:r>
      <w:r>
        <w:rPr>
          <w:rFonts w:hint="eastAsia"/>
        </w:rPr>
        <w:t>操作，返回一个新的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，新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中结果与原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一一对应，数据类型可以不同</w:t>
      </w:r>
    </w:p>
    <w:p w:rsidR="00E76D11" w:rsidRDefault="00E76D11" w:rsidP="003F460C">
      <w:pPr>
        <w:pStyle w:val="a1"/>
        <w:numPr>
          <w:ilvl w:val="0"/>
          <w:numId w:val="20"/>
        </w:numPr>
        <w:ind w:firstLineChars="0"/>
      </w:pPr>
      <w:proofErr w:type="spellStart"/>
      <w:r>
        <w:rPr>
          <w:rFonts w:hint="eastAsia"/>
        </w:rPr>
        <w:t>rdd</w:t>
      </w:r>
      <w:proofErr w:type="spellEnd"/>
      <w:r>
        <w:t>.</w:t>
      </w:r>
      <w:r w:rsidRPr="00E76D11">
        <w:t xml:space="preserve"> </w:t>
      </w:r>
      <w:proofErr w:type="spellStart"/>
      <w:r w:rsidRPr="003F460C">
        <w:t>flatMap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ap()</w:t>
      </w:r>
      <w:r>
        <w:rPr>
          <w:rFonts w:hint="eastAsia"/>
        </w:rPr>
        <w:t>类似，不过一个数据可以产生多个结果，即原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中的一个数据可以对应结果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中的多组数据</w:t>
      </w:r>
    </w:p>
    <w:p w:rsidR="003F460C" w:rsidRDefault="003F460C" w:rsidP="003F460C">
      <w:pPr>
        <w:pStyle w:val="a1"/>
        <w:ind w:firstLine="360"/>
      </w:pPr>
    </w:p>
    <w:p w:rsidR="001C7D2D" w:rsidRDefault="001C7D2D" w:rsidP="003F460C">
      <w:pPr>
        <w:pStyle w:val="a1"/>
        <w:ind w:firstLine="360"/>
      </w:pPr>
      <w:r>
        <w:rPr>
          <w:rFonts w:hint="eastAsia"/>
        </w:rPr>
        <w:t>代码样例：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a = </w:t>
      </w:r>
      <w:proofErr w:type="spellStart"/>
      <w:r w:rsidRPr="001C7D2D">
        <w:rPr>
          <w:sz w:val="21"/>
          <w:szCs w:val="21"/>
        </w:rPr>
        <w:t>sc.paralleize</w:t>
      </w:r>
      <w:proofErr w:type="spellEnd"/>
      <w:r w:rsidRPr="001C7D2D">
        <w:rPr>
          <w:sz w:val="21"/>
          <w:szCs w:val="21"/>
        </w:rPr>
        <w:t>(1 to 4, 2)</w:t>
      </w:r>
      <w:r w:rsidRPr="001C7D2D">
        <w:rPr>
          <w:sz w:val="21"/>
          <w:szCs w:val="21"/>
        </w:rPr>
        <w:tab/>
        <w:t>//</w:t>
      </w:r>
      <w:r w:rsidRPr="001C7D2D">
        <w:rPr>
          <w:rFonts w:hint="eastAsia"/>
          <w:sz w:val="21"/>
          <w:szCs w:val="21"/>
        </w:rPr>
        <w:t>生成</w:t>
      </w:r>
      <w:proofErr w:type="spellStart"/>
      <w:r w:rsidRPr="001C7D2D">
        <w:rPr>
          <w:rFonts w:hint="eastAsia"/>
          <w:sz w:val="21"/>
          <w:szCs w:val="21"/>
        </w:rPr>
        <w:t>r</w:t>
      </w:r>
      <w:r w:rsidRPr="001C7D2D">
        <w:rPr>
          <w:sz w:val="21"/>
          <w:szCs w:val="21"/>
        </w:rPr>
        <w:t>dd</w:t>
      </w:r>
      <w:proofErr w:type="spellEnd"/>
      <w:r w:rsidRPr="001C7D2D">
        <w:rPr>
          <w:rFonts w:hint="eastAsia"/>
          <w:sz w:val="21"/>
          <w:szCs w:val="21"/>
        </w:rPr>
        <w:t>，第一个参数是一个列表，第二个是分块个数</w:t>
      </w:r>
    </w:p>
    <w:p w:rsidR="001C7D2D" w:rsidRP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sz w:val="21"/>
          <w:szCs w:val="21"/>
        </w:rPr>
        <w:t>val</w:t>
      </w:r>
      <w:proofErr w:type="spellEnd"/>
      <w:r w:rsidRPr="001C7D2D">
        <w:rPr>
          <w:sz w:val="21"/>
          <w:szCs w:val="21"/>
        </w:rPr>
        <w:t xml:space="preserve"> b = </w:t>
      </w:r>
      <w:proofErr w:type="spellStart"/>
      <w:r w:rsidRPr="001C7D2D">
        <w:rPr>
          <w:sz w:val="21"/>
          <w:szCs w:val="21"/>
        </w:rPr>
        <w:t>a.map</w:t>
      </w:r>
      <w:proofErr w:type="spellEnd"/>
      <w:r w:rsidRPr="001C7D2D">
        <w:rPr>
          <w:sz w:val="21"/>
          <w:szCs w:val="21"/>
        </w:rPr>
        <w:t>(x=&gt;x*2)</w:t>
      </w:r>
    </w:p>
    <w:p w:rsidR="001C7D2D" w:rsidRDefault="001C7D2D" w:rsidP="00D46134">
      <w:pPr>
        <w:pStyle w:val="a1"/>
        <w:ind w:leftChars="100" w:left="180" w:firstLine="315"/>
        <w:rPr>
          <w:sz w:val="21"/>
          <w:szCs w:val="21"/>
        </w:rPr>
      </w:pPr>
      <w:proofErr w:type="spellStart"/>
      <w:r w:rsidRPr="001C7D2D">
        <w:rPr>
          <w:rFonts w:hint="eastAsia"/>
          <w:sz w:val="21"/>
          <w:szCs w:val="21"/>
        </w:rPr>
        <w:t>va</w:t>
      </w:r>
      <w:r w:rsidRPr="001C7D2D">
        <w:rPr>
          <w:sz w:val="21"/>
          <w:szCs w:val="21"/>
        </w:rPr>
        <w:t>l</w:t>
      </w:r>
      <w:proofErr w:type="spellEnd"/>
      <w:r w:rsidRPr="001C7D2D">
        <w:rPr>
          <w:sz w:val="21"/>
          <w:szCs w:val="21"/>
        </w:rPr>
        <w:t xml:space="preserve"> c = </w:t>
      </w:r>
      <w:proofErr w:type="spellStart"/>
      <w:proofErr w:type="gramStart"/>
      <w:r w:rsidRPr="001C7D2D">
        <w:rPr>
          <w:sz w:val="21"/>
          <w:szCs w:val="21"/>
        </w:rPr>
        <w:t>a.flatMap</w:t>
      </w:r>
      <w:proofErr w:type="spellEnd"/>
      <w:proofErr w:type="gramEnd"/>
      <w:r w:rsidRPr="001C7D2D">
        <w:rPr>
          <w:sz w:val="21"/>
          <w:szCs w:val="21"/>
        </w:rPr>
        <w:t>(x=&gt;1 to x)</w:t>
      </w:r>
    </w:p>
    <w:p w:rsidR="001C7D2D" w:rsidRDefault="00D40A55" w:rsidP="00D46134">
      <w:pPr>
        <w:pStyle w:val="a1"/>
        <w:ind w:leftChars="100" w:left="180" w:firstLine="360"/>
      </w:pPr>
      <w:proofErr w:type="spellStart"/>
      <w:proofErr w:type="gramStart"/>
      <w:r>
        <w:rPr>
          <w:rFonts w:hint="eastAsia"/>
        </w:rPr>
        <w:t>a</w:t>
      </w:r>
      <w:r>
        <w:t>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/[1,2,3,4]</w:t>
      </w:r>
    </w:p>
    <w:p w:rsidR="00D40A55" w:rsidRDefault="00D40A55" w:rsidP="00D46134">
      <w:pPr>
        <w:pStyle w:val="a1"/>
        <w:ind w:leftChars="100" w:left="180" w:firstLine="360"/>
      </w:pPr>
      <w:proofErr w:type="spellStart"/>
      <w:proofErr w:type="gramStart"/>
      <w:r>
        <w:t>b.colle</w:t>
      </w:r>
      <w:r>
        <w:rPr>
          <w:rFonts w:hint="eastAsia"/>
        </w:rPr>
        <w:t>c</w:t>
      </w:r>
      <w:r>
        <w:t>t</w:t>
      </w:r>
      <w:proofErr w:type="spellEnd"/>
      <w:proofErr w:type="gramEnd"/>
      <w:r>
        <w:t>()</w:t>
      </w:r>
      <w:r>
        <w:tab/>
      </w:r>
      <w:r>
        <w:rPr>
          <w:rFonts w:hint="eastAsia"/>
        </w:rPr>
        <w:t>/</w:t>
      </w:r>
      <w:r>
        <w:t>/[1,4,9,16]</w:t>
      </w:r>
    </w:p>
    <w:p w:rsidR="001C7D2D" w:rsidRPr="003F460C" w:rsidRDefault="00155690" w:rsidP="00F151AE">
      <w:pPr>
        <w:pStyle w:val="a1"/>
        <w:ind w:leftChars="100" w:left="180" w:firstLine="360"/>
      </w:pPr>
      <w:proofErr w:type="spellStart"/>
      <w:r>
        <w:lastRenderedPageBreak/>
        <w:t>c</w:t>
      </w:r>
      <w:r w:rsidR="00D40A55">
        <w:t>.colle</w:t>
      </w:r>
      <w:r w:rsidR="00D40A55">
        <w:rPr>
          <w:rFonts w:hint="eastAsia"/>
        </w:rPr>
        <w:t>c</w:t>
      </w:r>
      <w:r w:rsidR="00D40A55">
        <w:t>t</w:t>
      </w:r>
      <w:proofErr w:type="spellEnd"/>
      <w:r w:rsidR="00D40A55">
        <w:t>()</w:t>
      </w:r>
      <w:r w:rsidR="00D40A55">
        <w:tab/>
      </w:r>
      <w:r w:rsidR="00D40A55">
        <w:rPr>
          <w:rFonts w:hint="eastAsia"/>
        </w:rPr>
        <w:t>/</w:t>
      </w:r>
      <w:r w:rsidR="00D40A55">
        <w:t>/[1,1,2,1,2,3,1,2,3,4]</w:t>
      </w:r>
    </w:p>
    <w:p w:rsidR="003F460C" w:rsidRDefault="003F460C" w:rsidP="003F460C">
      <w:pPr>
        <w:pStyle w:val="2"/>
        <w:spacing w:before="156" w:after="156"/>
      </w:pPr>
      <w:proofErr w:type="gramStart"/>
      <w:r w:rsidRPr="003F460C">
        <w:t>filter(</w:t>
      </w:r>
      <w:proofErr w:type="gramEnd"/>
      <w:r w:rsidRPr="003F460C">
        <w:t>)</w:t>
      </w:r>
    </w:p>
    <w:p w:rsidR="00AB7172" w:rsidRDefault="00AB7172" w:rsidP="00AB7172">
      <w:pPr>
        <w:pStyle w:val="a1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rdd</w:t>
      </w:r>
      <w:r>
        <w:t>.</w:t>
      </w:r>
      <w:r w:rsidRPr="003F460C">
        <w:t>filter</w:t>
      </w:r>
      <w:proofErr w:type="spellEnd"/>
      <w:r w:rsidRPr="003F460C">
        <w:t>(</w:t>
      </w:r>
      <w:r>
        <w:t>f</w:t>
      </w:r>
      <w:r w:rsidRPr="003F460C">
        <w:t>)</w:t>
      </w:r>
      <w:r>
        <w:rPr>
          <w:rFonts w:hint="eastAsia"/>
        </w:rPr>
        <w:t>根据条件</w:t>
      </w:r>
      <w:r>
        <w:rPr>
          <w:rFonts w:hint="eastAsia"/>
        </w:rPr>
        <w:t>f</w:t>
      </w:r>
      <w:r>
        <w:rPr>
          <w:rFonts w:hint="eastAsia"/>
        </w:rPr>
        <w:t>从原</w:t>
      </w:r>
      <w:proofErr w:type="spellStart"/>
      <w:r>
        <w:rPr>
          <w:rFonts w:hint="eastAsia"/>
        </w:rPr>
        <w:t>r</w:t>
      </w:r>
      <w:r>
        <w:t>dd</w:t>
      </w:r>
      <w:proofErr w:type="spellEnd"/>
      <w:r>
        <w:rPr>
          <w:rFonts w:hint="eastAsia"/>
        </w:rPr>
        <w:t>中选取满足要求的产生一个新的</w:t>
      </w:r>
      <w:proofErr w:type="spellStart"/>
      <w:r>
        <w:rPr>
          <w:rFonts w:hint="eastAsia"/>
        </w:rPr>
        <w:t>r</w:t>
      </w:r>
      <w:r>
        <w:t>dd</w:t>
      </w:r>
      <w:proofErr w:type="spellEnd"/>
    </w:p>
    <w:p w:rsidR="00AB7172" w:rsidRDefault="00AB7172" w:rsidP="00AB7172">
      <w:pPr>
        <w:pStyle w:val="a1"/>
        <w:ind w:firstLineChars="0"/>
      </w:pPr>
    </w:p>
    <w:p w:rsidR="00AB7172" w:rsidRDefault="00C16334" w:rsidP="00AB7172">
      <w:pPr>
        <w:pStyle w:val="a1"/>
        <w:ind w:left="210" w:firstLineChars="0"/>
      </w:pPr>
      <w:r>
        <w:rPr>
          <w:rFonts w:hint="eastAsia"/>
        </w:rPr>
        <w:t>代码样例：</w:t>
      </w:r>
    </w:p>
    <w:p w:rsidR="0089768D" w:rsidRPr="0089768D" w:rsidRDefault="0089768D" w:rsidP="0089768D">
      <w:pPr>
        <w:pStyle w:val="a1"/>
        <w:ind w:left="210" w:firstLine="360"/>
        <w:rPr>
          <w:sz w:val="21"/>
        </w:rPr>
      </w:pPr>
      <w:r>
        <w:tab/>
      </w: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inputRDD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sc.textFile</w:t>
      </w:r>
      <w:proofErr w:type="spellEnd"/>
      <w:r w:rsidRPr="0089768D">
        <w:rPr>
          <w:sz w:val="21"/>
        </w:rPr>
        <w:t>("log.txt")</w:t>
      </w:r>
    </w:p>
    <w:p w:rsidR="00C16334" w:rsidRPr="0089768D" w:rsidRDefault="0089768D" w:rsidP="0089768D">
      <w:pPr>
        <w:pStyle w:val="a1"/>
        <w:ind w:left="630" w:firstLineChars="0" w:firstLine="210"/>
        <w:rPr>
          <w:sz w:val="21"/>
        </w:rPr>
      </w:pPr>
      <w:proofErr w:type="spellStart"/>
      <w:r w:rsidRPr="0089768D">
        <w:rPr>
          <w:sz w:val="21"/>
        </w:rPr>
        <w:t>val</w:t>
      </w:r>
      <w:proofErr w:type="spellEnd"/>
      <w:r w:rsidRPr="0089768D">
        <w:rPr>
          <w:sz w:val="21"/>
        </w:rPr>
        <w:t xml:space="preserve"> </w:t>
      </w:r>
      <w:proofErr w:type="spellStart"/>
      <w:r w:rsidRPr="0089768D">
        <w:rPr>
          <w:sz w:val="21"/>
        </w:rPr>
        <w:t>errorRDD</w:t>
      </w:r>
      <w:proofErr w:type="spellEnd"/>
      <w:r w:rsidRPr="0089768D">
        <w:rPr>
          <w:sz w:val="21"/>
        </w:rPr>
        <w:t>=</w:t>
      </w:r>
      <w:proofErr w:type="spellStart"/>
      <w:r w:rsidRPr="0089768D">
        <w:rPr>
          <w:sz w:val="21"/>
        </w:rPr>
        <w:t>inputRDD.filter</w:t>
      </w:r>
      <w:proofErr w:type="spellEnd"/>
      <w:r w:rsidRPr="0089768D">
        <w:rPr>
          <w:sz w:val="21"/>
        </w:rPr>
        <w:t>(line=&gt;</w:t>
      </w:r>
      <w:proofErr w:type="spellStart"/>
      <w:proofErr w:type="gramStart"/>
      <w:r w:rsidRPr="0089768D">
        <w:rPr>
          <w:sz w:val="21"/>
        </w:rPr>
        <w:t>line.contains</w:t>
      </w:r>
      <w:proofErr w:type="spellEnd"/>
      <w:proofErr w:type="gramEnd"/>
      <w:r w:rsidRPr="0089768D">
        <w:rPr>
          <w:sz w:val="21"/>
        </w:rPr>
        <w:t>("error"))</w:t>
      </w:r>
    </w:p>
    <w:p w:rsidR="004051EB" w:rsidRPr="004051EB" w:rsidRDefault="004051EB" w:rsidP="004051EB">
      <w:pPr>
        <w:widowControl/>
        <w:jc w:val="left"/>
        <w:rPr>
          <w:sz w:val="24"/>
          <w:szCs w:val="24"/>
        </w:rPr>
      </w:pPr>
      <w:r>
        <w:br w:type="page"/>
      </w:r>
    </w:p>
    <w:p w:rsidR="00FF73CC" w:rsidRDefault="00FF73CC" w:rsidP="00753FA2">
      <w:pPr>
        <w:pStyle w:val="1"/>
        <w:spacing w:after="312"/>
      </w:pPr>
      <w:proofErr w:type="spellStart"/>
      <w:r>
        <w:rPr>
          <w:rFonts w:hint="eastAsia"/>
        </w:rPr>
        <w:lastRenderedPageBreak/>
        <w:t>Py</w:t>
      </w:r>
      <w:r>
        <w:t>Spark</w:t>
      </w:r>
      <w:proofErr w:type="spellEnd"/>
    </w:p>
    <w:p w:rsidR="003C6391" w:rsidRDefault="003C6391" w:rsidP="003C6391">
      <w:pPr>
        <w:pStyle w:val="2"/>
        <w:spacing w:before="156" w:after="156"/>
      </w:pPr>
      <w:r>
        <w:t>Python</w:t>
      </w:r>
      <w:r>
        <w:rPr>
          <w:rFonts w:hint="eastAsia"/>
        </w:rPr>
        <w:t>版本与环境变量</w:t>
      </w:r>
    </w:p>
    <w:p w:rsidR="00665C6B" w:rsidRDefault="00665C6B" w:rsidP="00665C6B">
      <w:pPr>
        <w:pStyle w:val="a1"/>
        <w:ind w:firstLine="360"/>
      </w:pPr>
      <w:r>
        <w:t>P</w:t>
      </w:r>
      <w:r>
        <w:rPr>
          <w:rFonts w:hint="eastAsia"/>
        </w:rPr>
        <w:t>ython</w:t>
      </w:r>
      <w:r>
        <w:t>2.6</w:t>
      </w:r>
      <w:r>
        <w:rPr>
          <w:rFonts w:hint="eastAsia"/>
        </w:rPr>
        <w:t>以上</w:t>
      </w:r>
    </w:p>
    <w:p w:rsidR="00665C6B" w:rsidRDefault="00665C6B" w:rsidP="00665C6B">
      <w:pPr>
        <w:pStyle w:val="a1"/>
        <w:ind w:firstLine="360"/>
      </w:pPr>
      <w:r>
        <w:rPr>
          <w:rFonts w:hint="eastAsia"/>
        </w:rPr>
        <w:t>环境变量：</w:t>
      </w:r>
      <w:hyperlink r:id="rId11" w:history="1">
        <w:r w:rsidRPr="007302CC">
          <w:rPr>
            <w:rStyle w:val="aa"/>
          </w:rPr>
          <w:t>http://dblab.xmu.edu.cn/blog/1689-2/</w:t>
        </w:r>
      </w:hyperlink>
    </w:p>
    <w:p w:rsidR="00665C6B" w:rsidRPr="00665C6B" w:rsidRDefault="00665C6B" w:rsidP="00665C6B">
      <w:pPr>
        <w:pStyle w:val="a1"/>
        <w:ind w:firstLine="360"/>
        <w:rPr>
          <w:sz w:val="16"/>
        </w:rPr>
      </w:pPr>
      <w:r>
        <w:tab/>
      </w:r>
      <w:r>
        <w:tab/>
      </w:r>
      <w:r w:rsidRPr="00665C6B">
        <w:rPr>
          <w:sz w:val="16"/>
        </w:rPr>
        <w:t>export PYTHONPATH=$SPARK_HOME/</w:t>
      </w:r>
      <w:proofErr w:type="gramStart"/>
      <w:r w:rsidRPr="00665C6B">
        <w:rPr>
          <w:sz w:val="16"/>
        </w:rPr>
        <w:t>python:$</w:t>
      </w:r>
      <w:proofErr w:type="gramEnd"/>
      <w:r w:rsidRPr="00665C6B">
        <w:rPr>
          <w:sz w:val="16"/>
        </w:rPr>
        <w:t>SPARK_HOME/python/lib/</w:t>
      </w:r>
      <w:r w:rsidRPr="00665C6B">
        <w:rPr>
          <w:color w:val="FF0000"/>
          <w:sz w:val="16"/>
        </w:rPr>
        <w:t>py4j-0.10.4-src.zip</w:t>
      </w:r>
      <w:r w:rsidRPr="00665C6B">
        <w:rPr>
          <w:sz w:val="16"/>
        </w:rPr>
        <w:t>:$PYTHONPATH</w:t>
      </w:r>
    </w:p>
    <w:p w:rsidR="00665C6B" w:rsidRDefault="00665C6B" w:rsidP="00665C6B">
      <w:pPr>
        <w:pStyle w:val="a1"/>
        <w:ind w:firstLineChars="462" w:firstLine="739"/>
        <w:rPr>
          <w:sz w:val="16"/>
        </w:rPr>
      </w:pPr>
      <w:r w:rsidRPr="00665C6B">
        <w:rPr>
          <w:sz w:val="16"/>
        </w:rPr>
        <w:t>export PYSPARK_PYTHON=python</w:t>
      </w:r>
      <w:proofErr w:type="gramStart"/>
      <w:r w:rsidRPr="00665C6B">
        <w:rPr>
          <w:sz w:val="16"/>
        </w:rPr>
        <w:t>3</w:t>
      </w:r>
      <w:r>
        <w:rPr>
          <w:sz w:val="16"/>
        </w:rPr>
        <w:t xml:space="preserve">  /</w:t>
      </w:r>
      <w:proofErr w:type="gramEnd"/>
      <w:r>
        <w:rPr>
          <w:sz w:val="16"/>
        </w:rPr>
        <w:t>python2.7</w:t>
      </w:r>
    </w:p>
    <w:p w:rsidR="008F1BFB" w:rsidRPr="008F1BFB" w:rsidRDefault="008F1BFB" w:rsidP="008F1BFB">
      <w:pPr>
        <w:pStyle w:val="a1"/>
        <w:ind w:firstLine="360"/>
      </w:pPr>
      <w:r w:rsidRPr="008F1BFB">
        <w:t>PYTHONPATH</w:t>
      </w:r>
      <w:r>
        <w:rPr>
          <w:rFonts w:hint="eastAsia"/>
        </w:rPr>
        <w:t>是将</w:t>
      </w:r>
      <w:proofErr w:type="spellStart"/>
      <w:r>
        <w:rPr>
          <w:rFonts w:hint="eastAsia"/>
        </w:rPr>
        <w:t>p</w:t>
      </w:r>
      <w:r>
        <w:t>yspark</w:t>
      </w:r>
      <w:proofErr w:type="spellEnd"/>
      <w:r>
        <w:rPr>
          <w:rFonts w:hint="eastAsia"/>
        </w:rPr>
        <w:t>加入到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的搜索路径中</w:t>
      </w:r>
    </w:p>
    <w:p w:rsidR="00665C6B" w:rsidRPr="00495F14" w:rsidRDefault="00665C6B" w:rsidP="00495F14">
      <w:pPr>
        <w:pStyle w:val="a1"/>
        <w:ind w:firstLine="360"/>
      </w:pPr>
      <w:r w:rsidRPr="00495F14">
        <w:t>红色部分根据</w:t>
      </w:r>
      <w:r w:rsidRPr="00495F14">
        <w:rPr>
          <w:rFonts w:hint="eastAsia"/>
        </w:rPr>
        <w:t>s</w:t>
      </w:r>
      <w:r w:rsidRPr="00495F14">
        <w:t>park</w:t>
      </w:r>
      <w:r w:rsidRPr="00495F14">
        <w:t>版本会变动，具体</w:t>
      </w:r>
      <w:proofErr w:type="gramStart"/>
      <w:r w:rsidRPr="00495F14">
        <w:t>去相应</w:t>
      </w:r>
      <w:proofErr w:type="gramEnd"/>
      <w:r w:rsidRPr="00495F14">
        <w:t>目录下看</w:t>
      </w:r>
    </w:p>
    <w:p w:rsidR="00E46F8D" w:rsidRDefault="003C6391" w:rsidP="00E46F8D">
      <w:pPr>
        <w:pStyle w:val="2"/>
        <w:spacing w:before="156" w:after="156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Py</w:t>
      </w:r>
      <w:r>
        <w:t>S</w:t>
      </w:r>
      <w:r>
        <w:rPr>
          <w:rFonts w:hint="eastAsia"/>
        </w:rPr>
        <w:t>h</w:t>
      </w:r>
      <w:r>
        <w:t>ark</w:t>
      </w:r>
      <w:proofErr w:type="spellEnd"/>
      <w:r w:rsidR="00E46F8D">
        <w:rPr>
          <w:rFonts w:hint="eastAsia"/>
        </w:rPr>
        <w:t>进行分布式编程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r w:rsidRPr="000F2BCD">
        <w:rPr>
          <w:sz w:val="21"/>
        </w:rPr>
        <w:t>cd /</w:t>
      </w:r>
      <w:proofErr w:type="spellStart"/>
      <w:r w:rsidRPr="000F2BCD">
        <w:rPr>
          <w:sz w:val="21"/>
        </w:rPr>
        <w:t>usr</w:t>
      </w:r>
      <w:proofErr w:type="spellEnd"/>
      <w:r w:rsidRPr="000F2BCD">
        <w:rPr>
          <w:sz w:val="21"/>
        </w:rPr>
        <w:t>/local/spark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--master local[*]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本地运行，使用所有</w:t>
      </w:r>
      <w:r w:rsidRPr="000F2BCD">
        <w:rPr>
          <w:rFonts w:hint="eastAsia"/>
          <w:sz w:val="21"/>
        </w:rPr>
        <w:t>C</w:t>
      </w:r>
      <w:r w:rsidRPr="000F2BCD">
        <w:rPr>
          <w:sz w:val="21"/>
        </w:rPr>
        <w:t>PU</w:t>
      </w:r>
    </w:p>
    <w:p w:rsidR="00E46F8D" w:rsidRPr="000F2BCD" w:rsidRDefault="00E46F8D" w:rsidP="00E46F8D">
      <w:pPr>
        <w:pStyle w:val="a1"/>
        <w:ind w:firstLine="315"/>
        <w:rPr>
          <w:sz w:val="21"/>
        </w:rPr>
      </w:pPr>
      <w:proofErr w:type="gramStart"/>
      <w:r w:rsidRPr="000F2BCD">
        <w:rPr>
          <w:sz w:val="21"/>
        </w:rPr>
        <w:t>./</w:t>
      </w:r>
      <w:proofErr w:type="gramEnd"/>
      <w:r w:rsidRPr="000F2BCD">
        <w:rPr>
          <w:sz w:val="21"/>
        </w:rPr>
        <w:t>bin/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–master spark://master:7077</w:t>
      </w:r>
      <w:r w:rsidRPr="000F2BCD">
        <w:rPr>
          <w:sz w:val="21"/>
        </w:rPr>
        <w:tab/>
      </w:r>
      <w:r w:rsidRPr="000F2BCD">
        <w:rPr>
          <w:sz w:val="21"/>
        </w:rPr>
        <w:tab/>
      </w:r>
      <w:r w:rsidRPr="000F2BCD">
        <w:rPr>
          <w:rFonts w:hint="eastAsia"/>
          <w:sz w:val="21"/>
        </w:rPr>
        <w:t>/</w:t>
      </w:r>
      <w:r w:rsidRPr="000F2BCD">
        <w:rPr>
          <w:sz w:val="21"/>
        </w:rPr>
        <w:t>/</w:t>
      </w:r>
      <w:r w:rsidRPr="000F2BCD">
        <w:rPr>
          <w:rFonts w:hint="eastAsia"/>
          <w:sz w:val="21"/>
        </w:rPr>
        <w:t>连接集群</w:t>
      </w:r>
      <w:r w:rsidRPr="000F2BCD">
        <w:rPr>
          <w:sz w:val="21"/>
        </w:rPr>
        <w:t>spark://master:7077</w:t>
      </w:r>
      <w:r w:rsidRPr="000F2BCD">
        <w:rPr>
          <w:rFonts w:hint="eastAsia"/>
          <w:sz w:val="21"/>
        </w:rPr>
        <w:t>进行编程</w:t>
      </w:r>
    </w:p>
    <w:p w:rsidR="003C6391" w:rsidRDefault="003C6391" w:rsidP="003C6391">
      <w:pPr>
        <w:pStyle w:val="2"/>
        <w:spacing w:before="156" w:after="156"/>
      </w:pPr>
      <w:r>
        <w:rPr>
          <w:rFonts w:hint="eastAsia"/>
        </w:rPr>
        <w:t>运行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</w:t>
      </w:r>
    </w:p>
    <w:p w:rsidR="004A5D14" w:rsidRPr="004A5D14" w:rsidRDefault="004A5D14" w:rsidP="004A5D14">
      <w:pPr>
        <w:pStyle w:val="a1"/>
        <w:ind w:firstLine="36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文档：</w:t>
      </w:r>
    </w:p>
    <w:p w:rsidR="004A5D14" w:rsidRDefault="004A5D14" w:rsidP="004A5D14">
      <w:pPr>
        <w:pStyle w:val="a1"/>
        <w:ind w:firstLine="360"/>
      </w:pPr>
      <w:r w:rsidRPr="004A5D14">
        <w:t>http://spark.apache.org/docs/0.7.3/api/pyspark/pyspark.context.SparkContext-class.html</w:t>
      </w:r>
    </w:p>
    <w:p w:rsidR="004A5D14" w:rsidRDefault="004A5D14" w:rsidP="004A5D14">
      <w:pPr>
        <w:pStyle w:val="a1"/>
        <w:ind w:firstLine="360"/>
      </w:pPr>
    </w:p>
    <w:p w:rsidR="000F2BCD" w:rsidRDefault="000F2BCD" w:rsidP="004A5D14">
      <w:pPr>
        <w:pStyle w:val="a1"/>
        <w:ind w:firstLine="360"/>
      </w:pPr>
      <w:r>
        <w:rPr>
          <w:rFonts w:hint="eastAsia"/>
        </w:rPr>
        <w:t>程序样例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r w:rsidRPr="000F2BCD">
        <w:rPr>
          <w:sz w:val="21"/>
        </w:rPr>
        <w:t xml:space="preserve">from </w:t>
      </w:r>
      <w:proofErr w:type="spellStart"/>
      <w:r w:rsidRPr="000F2BCD">
        <w:rPr>
          <w:sz w:val="21"/>
        </w:rPr>
        <w:t>pyspark</w:t>
      </w:r>
      <w:proofErr w:type="spellEnd"/>
      <w:r w:rsidRPr="000F2BCD">
        <w:rPr>
          <w:sz w:val="21"/>
        </w:rPr>
        <w:t xml:space="preserve"> import </w:t>
      </w:r>
      <w:proofErr w:type="spellStart"/>
      <w:r w:rsidRPr="000F2BCD">
        <w:rPr>
          <w:sz w:val="21"/>
        </w:rPr>
        <w:t>SparkContext</w:t>
      </w:r>
      <w:proofErr w:type="spellEnd"/>
    </w:p>
    <w:p w:rsidR="000F2BCD" w:rsidRPr="000F2BCD" w:rsidRDefault="00C53B63" w:rsidP="000F2BCD">
      <w:pPr>
        <w:pStyle w:val="a1"/>
        <w:ind w:leftChars="200" w:left="360" w:firstLine="315"/>
        <w:rPr>
          <w:sz w:val="21"/>
        </w:rPr>
      </w:pPr>
      <w:proofErr w:type="spellStart"/>
      <w:r>
        <w:rPr>
          <w:sz w:val="21"/>
        </w:rPr>
        <w:t>sc</w:t>
      </w:r>
      <w:proofErr w:type="spellEnd"/>
      <w:r>
        <w:rPr>
          <w:sz w:val="21"/>
        </w:rPr>
        <w:t xml:space="preserve"> = </w:t>
      </w:r>
      <w:proofErr w:type="spellStart"/>
      <w:proofErr w:type="gramStart"/>
      <w:r>
        <w:rPr>
          <w:sz w:val="21"/>
        </w:rPr>
        <w:t>SparkContext</w:t>
      </w:r>
      <w:proofErr w:type="spellEnd"/>
      <w:r>
        <w:rPr>
          <w:sz w:val="21"/>
        </w:rPr>
        <w:t>( '</w:t>
      </w:r>
      <w:proofErr w:type="gramEnd"/>
      <w:r w:rsidR="000F2BCD" w:rsidRPr="000F2BCD">
        <w:rPr>
          <w:sz w:val="21"/>
        </w:rPr>
        <w:t>spark://master:7077', 'test')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 xml:space="preserve"> = "file:///usr/local/spark/README.md"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logData</w:t>
      </w:r>
      <w:proofErr w:type="spellEnd"/>
      <w:r w:rsidRPr="000F2BCD">
        <w:rPr>
          <w:sz w:val="21"/>
        </w:rPr>
        <w:t xml:space="preserve"> = </w:t>
      </w:r>
      <w:proofErr w:type="spellStart"/>
      <w:proofErr w:type="gramStart"/>
      <w:r w:rsidRPr="000F2BCD">
        <w:rPr>
          <w:sz w:val="21"/>
        </w:rPr>
        <w:t>sc.textFile</w:t>
      </w:r>
      <w:proofErr w:type="spellEnd"/>
      <w:proofErr w:type="gramEnd"/>
      <w:r w:rsidRPr="000F2BCD">
        <w:rPr>
          <w:sz w:val="21"/>
        </w:rPr>
        <w:t>(</w:t>
      </w:r>
      <w:proofErr w:type="spellStart"/>
      <w:r w:rsidRPr="000F2BCD">
        <w:rPr>
          <w:sz w:val="21"/>
        </w:rPr>
        <w:t>logFile</w:t>
      </w:r>
      <w:proofErr w:type="spellEnd"/>
      <w:r w:rsidRPr="000F2BCD">
        <w:rPr>
          <w:sz w:val="21"/>
        </w:rPr>
        <w:t>, 2).cache()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'a'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Pr="000F2BCD" w:rsidRDefault="000F2BCD" w:rsidP="000F2BCD">
      <w:pPr>
        <w:pStyle w:val="a1"/>
        <w:ind w:leftChars="200" w:left="360" w:firstLine="315"/>
        <w:rPr>
          <w:sz w:val="21"/>
        </w:rPr>
      </w:pP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 xml:space="preserve"> = </w:t>
      </w:r>
      <w:proofErr w:type="spellStart"/>
      <w:r w:rsidRPr="000F2BCD">
        <w:rPr>
          <w:sz w:val="21"/>
        </w:rPr>
        <w:t>logData.filter</w:t>
      </w:r>
      <w:proofErr w:type="spellEnd"/>
      <w:r w:rsidRPr="000F2BCD">
        <w:rPr>
          <w:sz w:val="21"/>
        </w:rPr>
        <w:t>(lambda line: 'b' in line</w:t>
      </w:r>
      <w:proofErr w:type="gramStart"/>
      <w:r w:rsidRPr="000F2BCD">
        <w:rPr>
          <w:sz w:val="21"/>
        </w:rPr>
        <w:t>).count</w:t>
      </w:r>
      <w:proofErr w:type="gramEnd"/>
      <w:r w:rsidRPr="000F2BCD">
        <w:rPr>
          <w:sz w:val="21"/>
        </w:rPr>
        <w:t>()</w:t>
      </w:r>
    </w:p>
    <w:p w:rsidR="000F2BCD" w:rsidRDefault="000F2BCD" w:rsidP="000F2BCD">
      <w:pPr>
        <w:pStyle w:val="a1"/>
        <w:ind w:leftChars="200" w:left="360" w:firstLine="315"/>
        <w:rPr>
          <w:sz w:val="21"/>
        </w:rPr>
      </w:pPr>
      <w:proofErr w:type="gramStart"/>
      <w:r w:rsidRPr="000F2BCD">
        <w:rPr>
          <w:sz w:val="21"/>
        </w:rPr>
        <w:t>print(</w:t>
      </w:r>
      <w:proofErr w:type="gramEnd"/>
      <w:r w:rsidRPr="000F2BCD">
        <w:rPr>
          <w:sz w:val="21"/>
        </w:rPr>
        <w:t>'Lines with a: %s, Lines with b: %s' % (</w:t>
      </w:r>
      <w:proofErr w:type="spellStart"/>
      <w:r w:rsidRPr="000F2BCD">
        <w:rPr>
          <w:sz w:val="21"/>
        </w:rPr>
        <w:t>numAs</w:t>
      </w:r>
      <w:proofErr w:type="spellEnd"/>
      <w:r w:rsidRPr="000F2BCD">
        <w:rPr>
          <w:sz w:val="21"/>
        </w:rPr>
        <w:t xml:space="preserve">, </w:t>
      </w:r>
      <w:proofErr w:type="spellStart"/>
      <w:r w:rsidRPr="000F2BCD">
        <w:rPr>
          <w:sz w:val="21"/>
        </w:rPr>
        <w:t>numBs</w:t>
      </w:r>
      <w:proofErr w:type="spellEnd"/>
      <w:r w:rsidRPr="000F2BCD">
        <w:rPr>
          <w:sz w:val="21"/>
        </w:rPr>
        <w:t>))</w:t>
      </w:r>
    </w:p>
    <w:p w:rsidR="000F2BCD" w:rsidRDefault="000F2BCD" w:rsidP="000F2BCD">
      <w:pPr>
        <w:pStyle w:val="a1"/>
        <w:ind w:firstLine="360"/>
      </w:pPr>
      <w:r>
        <w:rPr>
          <w:rFonts w:hint="eastAsia"/>
        </w:rPr>
        <w:t>说明：</w:t>
      </w:r>
    </w:p>
    <w:p w:rsidR="000F2BCD" w:rsidRDefault="000F2BCD" w:rsidP="000F2BCD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时会根据启动命令行自动生成</w:t>
      </w:r>
      <w:proofErr w:type="spellStart"/>
      <w:r>
        <w:rPr>
          <w:rFonts w:hint="eastAsia"/>
        </w:rPr>
        <w:t>s</w:t>
      </w:r>
      <w:r>
        <w:t>c</w:t>
      </w:r>
      <w:proofErr w:type="spellEnd"/>
      <w:r>
        <w:rPr>
          <w:rFonts w:hint="eastAsia"/>
        </w:rPr>
        <w:t>，但写程序时要自己生成</w:t>
      </w:r>
    </w:p>
    <w:p w:rsidR="002C5C16" w:rsidRDefault="002C5C16" w:rsidP="002C5C16">
      <w:pPr>
        <w:pStyle w:val="2"/>
        <w:spacing w:before="156" w:after="156"/>
      </w:pPr>
      <w:r>
        <w:rPr>
          <w:rFonts w:hint="eastAsia"/>
        </w:rPr>
        <w:lastRenderedPageBreak/>
        <w:t>文件路径问题</w:t>
      </w:r>
    </w:p>
    <w:p w:rsidR="00554402" w:rsidRDefault="00D648DC" w:rsidP="00D648DC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对于各子节点，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会去它自己的搜索路径中查找相应的</w:t>
      </w:r>
      <w:proofErr w:type="spellStart"/>
      <w:r>
        <w:rPr>
          <w:rFonts w:hint="eastAsia"/>
        </w:rPr>
        <w:t>p</w:t>
      </w:r>
      <w:r>
        <w:t>y</w:t>
      </w:r>
      <w:proofErr w:type="spellEnd"/>
      <w:r>
        <w:rPr>
          <w:rFonts w:hint="eastAsia"/>
        </w:rPr>
        <w:t>文件，所以第三</w:t>
      </w:r>
      <w:proofErr w:type="gramStart"/>
      <w:r>
        <w:rPr>
          <w:rFonts w:hint="eastAsia"/>
        </w:rPr>
        <w:t>方库或者</w:t>
      </w:r>
      <w:proofErr w:type="gramEnd"/>
      <w:r>
        <w:rPr>
          <w:rFonts w:hint="eastAsia"/>
        </w:rPr>
        <w:t>自己写的代码文件，都需要使用</w:t>
      </w:r>
      <w:proofErr w:type="spellStart"/>
      <w:r w:rsidRPr="00A00CB0">
        <w:t>sc.addPyFile</w:t>
      </w:r>
      <w:proofErr w:type="spellEnd"/>
      <w:r>
        <w:t>(</w:t>
      </w:r>
      <w:r>
        <w:rPr>
          <w:rFonts w:hint="eastAsia"/>
        </w:rPr>
        <w:t>a</w:t>
      </w:r>
      <w:r>
        <w:t>.py)</w:t>
      </w:r>
      <w:r>
        <w:rPr>
          <w:rFonts w:hint="eastAsia"/>
        </w:rPr>
        <w:t>将它们放到搜索路径下，这时使用</w:t>
      </w:r>
      <w:r>
        <w:rPr>
          <w:rFonts w:hint="eastAsia"/>
        </w:rPr>
        <w:t>i</w:t>
      </w:r>
      <w:r>
        <w:t>mport a.py</w:t>
      </w:r>
      <w:r>
        <w:rPr>
          <w:rFonts w:hint="eastAsia"/>
        </w:rPr>
        <w:t>就可以访问到。</w:t>
      </w:r>
    </w:p>
    <w:p w:rsidR="00952F19" w:rsidRDefault="00952F19" w:rsidP="00952F19">
      <w:pPr>
        <w:pStyle w:val="a1"/>
        <w:numPr>
          <w:ilvl w:val="0"/>
          <w:numId w:val="26"/>
        </w:numPr>
        <w:ind w:firstLineChars="0"/>
      </w:pPr>
      <w:proofErr w:type="spellStart"/>
      <w:r w:rsidRPr="00952F19">
        <w:t>SparkFiles.getRootDirectory</w:t>
      </w:r>
      <w:proofErr w:type="spellEnd"/>
      <w:r w:rsidRPr="00952F19">
        <w:t>()</w:t>
      </w:r>
      <w:r>
        <w:rPr>
          <w:rFonts w:hint="eastAsia"/>
        </w:rPr>
        <w:t>可以查看</w:t>
      </w:r>
      <w:proofErr w:type="spellStart"/>
      <w:r w:rsidRPr="00A00CB0">
        <w:t>addPyFile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add</w:t>
      </w:r>
      <w:r w:rsidRPr="00A00CB0">
        <w:t>File</w:t>
      </w:r>
      <w:proofErr w:type="spellEnd"/>
      <w:r>
        <w:t>()</w:t>
      </w:r>
      <w:r>
        <w:rPr>
          <w:rFonts w:hint="eastAsia"/>
        </w:rPr>
        <w:t>上传文件的路径</w:t>
      </w:r>
    </w:p>
    <w:p w:rsidR="00554402" w:rsidRDefault="00554402" w:rsidP="00D648DC">
      <w:pPr>
        <w:pStyle w:val="a1"/>
        <w:numPr>
          <w:ilvl w:val="0"/>
          <w:numId w:val="26"/>
        </w:numPr>
        <w:ind w:firstLineChars="0"/>
      </w:pPr>
      <w:proofErr w:type="spellStart"/>
      <w:r w:rsidRPr="00A00CB0">
        <w:t>sc.addPyFile</w:t>
      </w:r>
      <w:proofErr w:type="spellEnd"/>
      <w:r>
        <w:t>()</w:t>
      </w:r>
      <w:r>
        <w:rPr>
          <w:rFonts w:hint="eastAsia"/>
        </w:rPr>
        <w:t>上传的文件不能重名</w:t>
      </w:r>
      <w:r w:rsidR="00D648DC">
        <w:rPr>
          <w:rFonts w:hint="eastAsia"/>
        </w:rPr>
        <w:t>，因为它们都在同一目录下。</w:t>
      </w:r>
    </w:p>
    <w:p w:rsidR="00A00CB0" w:rsidRDefault="00D568E4" w:rsidP="00D568E4">
      <w:pPr>
        <w:pStyle w:val="a1"/>
        <w:numPr>
          <w:ilvl w:val="0"/>
          <w:numId w:val="26"/>
        </w:numPr>
        <w:ind w:firstLineChars="0"/>
      </w:pPr>
      <w:r>
        <w:rPr>
          <w:rFonts w:hint="eastAsia"/>
        </w:rPr>
        <w:t>如果上传的</w:t>
      </w:r>
      <w:r>
        <w:rPr>
          <w:rFonts w:hint="eastAsia"/>
        </w:rPr>
        <w:t>a</w:t>
      </w:r>
      <w:r>
        <w:t>.py</w:t>
      </w:r>
      <w:r>
        <w:rPr>
          <w:rFonts w:hint="eastAsia"/>
        </w:rPr>
        <w:t>存在多层嵌套调用，无法使用</w:t>
      </w:r>
      <w:r>
        <w:t>import a.py</w:t>
      </w:r>
      <w:r>
        <w:rPr>
          <w:rFonts w:hint="eastAsia"/>
        </w:rPr>
        <w:t>调用的话，可以使用</w:t>
      </w:r>
      <w:r w:rsidR="00A00CB0">
        <w:t>a = __import__(‘a’)</w:t>
      </w:r>
      <w:r>
        <w:rPr>
          <w:rFonts w:hint="eastAsia"/>
        </w:rPr>
        <w:t>调用</w:t>
      </w:r>
    </w:p>
    <w:p w:rsidR="002A225F" w:rsidRDefault="002A225F" w:rsidP="002A225F">
      <w:pPr>
        <w:pStyle w:val="a1"/>
        <w:ind w:firstLineChars="0" w:firstLine="0"/>
      </w:pPr>
    </w:p>
    <w:p w:rsidR="002A225F" w:rsidRPr="0041783D" w:rsidRDefault="002A225F" w:rsidP="002A225F">
      <w:pPr>
        <w:pStyle w:val="a1"/>
        <w:ind w:left="360" w:firstLineChars="0" w:firstLine="0"/>
        <w:rPr>
          <w:b/>
          <w:color w:val="FF0000"/>
        </w:rPr>
      </w:pPr>
      <w:r w:rsidRPr="0041783D">
        <w:rPr>
          <w:rFonts w:hint="eastAsia"/>
          <w:b/>
          <w:color w:val="FF0000"/>
        </w:rPr>
        <w:t>重要：与</w:t>
      </w:r>
      <w:r w:rsidRPr="0041783D">
        <w:rPr>
          <w:rFonts w:hint="eastAsia"/>
          <w:b/>
          <w:color w:val="FF0000"/>
        </w:rPr>
        <w:t>j</w:t>
      </w:r>
      <w:r w:rsidRPr="0041783D">
        <w:rPr>
          <w:b/>
          <w:color w:val="FF0000"/>
        </w:rPr>
        <w:t>ob</w:t>
      </w:r>
      <w:r w:rsidRPr="0041783D">
        <w:rPr>
          <w:rFonts w:hint="eastAsia"/>
          <w:b/>
          <w:color w:val="FF0000"/>
        </w:rPr>
        <w:t>相关的代码，比如</w:t>
      </w:r>
      <w:r w:rsidRPr="0041783D">
        <w:rPr>
          <w:rFonts w:hint="eastAsia"/>
          <w:b/>
          <w:color w:val="FF0000"/>
        </w:rPr>
        <w:t>a</w:t>
      </w:r>
      <w:r w:rsidRPr="0041783D">
        <w:rPr>
          <w:b/>
          <w:color w:val="FF0000"/>
        </w:rPr>
        <w:t>.py</w:t>
      </w:r>
      <w:r w:rsidRPr="0041783D">
        <w:rPr>
          <w:rFonts w:hint="eastAsia"/>
          <w:b/>
          <w:color w:val="FF0000"/>
        </w:rPr>
        <w:t>，使用</w:t>
      </w:r>
      <w:proofErr w:type="spellStart"/>
      <w:r w:rsidRPr="0041783D">
        <w:rPr>
          <w:b/>
          <w:color w:val="FF0000"/>
        </w:rPr>
        <w:t>sc.addPyFile</w:t>
      </w:r>
      <w:proofErr w:type="spellEnd"/>
      <w:r w:rsidRPr="0041783D">
        <w:rPr>
          <w:b/>
          <w:color w:val="FF0000"/>
        </w:rPr>
        <w:t>(</w:t>
      </w:r>
      <w:r w:rsidR="0041783D">
        <w:rPr>
          <w:rFonts w:hint="eastAsia"/>
          <w:b/>
          <w:color w:val="FF0000"/>
        </w:rPr>
        <w:t>a.py</w:t>
      </w:r>
      <w:r w:rsidRPr="0041783D">
        <w:rPr>
          <w:b/>
          <w:color w:val="FF0000"/>
        </w:rPr>
        <w:t>)</w:t>
      </w:r>
      <w:r w:rsidRPr="0041783D">
        <w:rPr>
          <w:rFonts w:hint="eastAsia"/>
          <w:b/>
          <w:color w:val="FF0000"/>
        </w:rPr>
        <w:t>上传到分布式中，那么</w:t>
      </w:r>
      <w:r w:rsidRPr="0041783D">
        <w:rPr>
          <w:rFonts w:hint="eastAsia"/>
          <w:b/>
          <w:color w:val="FF0000"/>
        </w:rPr>
        <w:t>a</w:t>
      </w:r>
      <w:r w:rsidRPr="0041783D">
        <w:rPr>
          <w:b/>
          <w:color w:val="FF0000"/>
        </w:rPr>
        <w:t>.py</w:t>
      </w:r>
      <w:r w:rsidRPr="0041783D">
        <w:rPr>
          <w:rFonts w:hint="eastAsia"/>
          <w:b/>
          <w:color w:val="FF0000"/>
        </w:rPr>
        <w:t>中只能在函数内</w:t>
      </w:r>
      <w:r w:rsidRPr="0041783D">
        <w:rPr>
          <w:rFonts w:hint="eastAsia"/>
          <w:b/>
          <w:color w:val="FF0000"/>
        </w:rPr>
        <w:t>i</w:t>
      </w:r>
      <w:r w:rsidRPr="0041783D">
        <w:rPr>
          <w:b/>
          <w:color w:val="FF0000"/>
        </w:rPr>
        <w:t>mport</w:t>
      </w:r>
      <w:r w:rsidRPr="0041783D">
        <w:rPr>
          <w:rFonts w:hint="eastAsia"/>
          <w:b/>
          <w:color w:val="FF0000"/>
        </w:rPr>
        <w:t>所需模块，不能将</w:t>
      </w:r>
      <w:r w:rsidRPr="0041783D">
        <w:rPr>
          <w:rFonts w:hint="eastAsia"/>
          <w:b/>
          <w:color w:val="FF0000"/>
        </w:rPr>
        <w:t>i</w:t>
      </w:r>
      <w:r w:rsidRPr="0041783D">
        <w:rPr>
          <w:b/>
          <w:color w:val="FF0000"/>
        </w:rPr>
        <w:t>mport</w:t>
      </w:r>
      <w:r w:rsidRPr="0041783D">
        <w:rPr>
          <w:rFonts w:hint="eastAsia"/>
          <w:b/>
          <w:color w:val="FF0000"/>
        </w:rPr>
        <w:t>放在模块外</w:t>
      </w:r>
      <w:r w:rsidR="00F12FBA">
        <w:rPr>
          <w:rFonts w:hint="eastAsia"/>
          <w:b/>
          <w:color w:val="FF0000"/>
        </w:rPr>
        <w:t>，否则会报错</w:t>
      </w:r>
    </w:p>
    <w:p w:rsidR="002C5C16" w:rsidRDefault="004652C2" w:rsidP="002C5C16">
      <w:pPr>
        <w:pStyle w:val="2"/>
        <w:spacing w:before="156" w:after="156"/>
      </w:pPr>
      <w:r>
        <w:rPr>
          <w:rFonts w:hint="eastAsia"/>
        </w:rPr>
        <w:t>代码打包上传问题</w:t>
      </w:r>
    </w:p>
    <w:p w:rsidR="004652C2" w:rsidRDefault="004652C2" w:rsidP="004652C2">
      <w:pPr>
        <w:pStyle w:val="a1"/>
        <w:ind w:firstLine="360"/>
      </w:pPr>
      <w:r>
        <w:t>main.py</w:t>
      </w:r>
    </w:p>
    <w:p w:rsidR="004652C2" w:rsidRDefault="004652C2" w:rsidP="004652C2">
      <w:pPr>
        <w:pStyle w:val="a1"/>
        <w:ind w:firstLine="360"/>
      </w:pPr>
      <w:proofErr w:type="spellStart"/>
      <w:r>
        <w:t>dns</w:t>
      </w:r>
      <w:proofErr w:type="spellEnd"/>
      <w:r>
        <w:t>/</w:t>
      </w:r>
    </w:p>
    <w:p w:rsidR="004652C2" w:rsidRDefault="004652C2" w:rsidP="004652C2">
      <w:pPr>
        <w:pStyle w:val="a1"/>
        <w:ind w:firstLine="360"/>
      </w:pPr>
      <w:r>
        <w:tab/>
      </w:r>
      <w:r>
        <w:tab/>
        <w:t>A/</w:t>
      </w:r>
    </w:p>
    <w:p w:rsidR="004652C2" w:rsidRDefault="004652C2" w:rsidP="004652C2">
      <w:pPr>
        <w:pStyle w:val="a1"/>
        <w:ind w:firstLine="360"/>
      </w:pPr>
      <w:r>
        <w:tab/>
      </w:r>
      <w:r>
        <w:tab/>
      </w:r>
      <w:r>
        <w:tab/>
        <w:t>a.py</w:t>
      </w:r>
    </w:p>
    <w:p w:rsidR="004652C2" w:rsidRDefault="004652C2" w:rsidP="004652C2">
      <w:pPr>
        <w:pStyle w:val="a1"/>
        <w:ind w:firstLine="360"/>
      </w:pPr>
      <w:r>
        <w:tab/>
      </w:r>
      <w:r>
        <w:tab/>
        <w:t>x.py</w:t>
      </w:r>
    </w:p>
    <w:p w:rsidR="004652C2" w:rsidRDefault="004652C2" w:rsidP="004652C2">
      <w:pPr>
        <w:pStyle w:val="a1"/>
        <w:ind w:firstLine="360"/>
      </w:pPr>
    </w:p>
    <w:p w:rsidR="004652C2" w:rsidRDefault="004652C2" w:rsidP="004652C2">
      <w:pPr>
        <w:pStyle w:val="a1"/>
        <w:ind w:firstLine="360"/>
      </w:pPr>
      <w:r>
        <w:t>main.py</w:t>
      </w:r>
      <w:r>
        <w:rPr>
          <w:rFonts w:hint="eastAsia"/>
        </w:rPr>
        <w:t>里调用</w:t>
      </w:r>
      <w:r>
        <w:rPr>
          <w:rFonts w:hint="eastAsia"/>
        </w:rPr>
        <w:t>x</w:t>
      </w:r>
      <w:r>
        <w:t>.py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.py</w:t>
      </w:r>
      <w:r>
        <w:rPr>
          <w:rFonts w:hint="eastAsia"/>
        </w:rPr>
        <w:t>里的函数调用</w:t>
      </w:r>
      <w:r>
        <w:rPr>
          <w:rFonts w:hint="eastAsia"/>
        </w:rPr>
        <w:t>a</w:t>
      </w:r>
      <w:r>
        <w:t>.py</w:t>
      </w:r>
    </w:p>
    <w:p w:rsidR="004652C2" w:rsidRDefault="004652C2" w:rsidP="004652C2">
      <w:pPr>
        <w:pStyle w:val="a1"/>
        <w:ind w:firstLine="360"/>
      </w:pPr>
      <w:r>
        <w:rPr>
          <w:rFonts w:hint="eastAsia"/>
        </w:rPr>
        <w:t>所以应该将整个</w:t>
      </w:r>
      <w:proofErr w:type="spellStart"/>
      <w:r>
        <w:rPr>
          <w:rFonts w:hint="eastAsia"/>
        </w:rPr>
        <w:t>dns</w:t>
      </w:r>
      <w:proofErr w:type="spellEnd"/>
      <w:r>
        <w:rPr>
          <w:rFonts w:hint="eastAsia"/>
        </w:rPr>
        <w:t>文件夹上传到分布式系统，同时将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的目录加入到搜索路径</w:t>
      </w:r>
    </w:p>
    <w:p w:rsidR="004652C2" w:rsidRDefault="004652C2" w:rsidP="004652C2">
      <w:pPr>
        <w:pStyle w:val="a1"/>
        <w:ind w:firstLine="360"/>
      </w:pPr>
    </w:p>
    <w:p w:rsidR="004652C2" w:rsidRDefault="004652C2" w:rsidP="004652C2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首先打包：</w:t>
      </w:r>
      <w:r>
        <w:rPr>
          <w:rFonts w:hint="eastAsia"/>
        </w:rPr>
        <w:t>z</w:t>
      </w:r>
      <w:r>
        <w:t xml:space="preserve">ip –r dns.zip </w:t>
      </w:r>
      <w:proofErr w:type="spellStart"/>
      <w:r>
        <w:t>dns</w:t>
      </w:r>
      <w:proofErr w:type="spellEnd"/>
    </w:p>
    <w:p w:rsidR="004652C2" w:rsidRDefault="004652C2" w:rsidP="004652C2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s</w:t>
      </w:r>
      <w:r>
        <w:t>c.addPyFile</w:t>
      </w:r>
      <w:proofErr w:type="spellEnd"/>
      <w:r>
        <w:t>(‘./dns</w:t>
      </w:r>
      <w:r w:rsidR="00977C67">
        <w:t>.</w:t>
      </w:r>
      <w:r>
        <w:t>zip’)</w:t>
      </w:r>
    </w:p>
    <w:p w:rsidR="004652C2" w:rsidRDefault="004652C2" w:rsidP="004652C2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使用：</w:t>
      </w:r>
    </w:p>
    <w:p w:rsidR="0089047B" w:rsidRDefault="0089047B" w:rsidP="0089047B">
      <w:pPr>
        <w:pStyle w:val="a1"/>
        <w:ind w:left="780" w:firstLineChars="0" w:firstLine="0"/>
      </w:pPr>
      <w:r>
        <w:t>Main.py</w:t>
      </w:r>
    </w:p>
    <w:p w:rsidR="004652C2" w:rsidRDefault="004652C2" w:rsidP="004652C2">
      <w:pPr>
        <w:pStyle w:val="a1"/>
        <w:ind w:left="1200" w:firstLineChars="0" w:firstLine="0"/>
      </w:pPr>
      <w:r>
        <w:t xml:space="preserve">from </w:t>
      </w:r>
      <w:proofErr w:type="spellStart"/>
      <w:r>
        <w:t>dns</w:t>
      </w:r>
      <w:proofErr w:type="spellEnd"/>
      <w:r>
        <w:t xml:space="preserve"> import x</w:t>
      </w:r>
    </w:p>
    <w:p w:rsidR="00020BD7" w:rsidRDefault="00020BD7" w:rsidP="004652C2">
      <w:pPr>
        <w:pStyle w:val="a1"/>
        <w:ind w:left="1200" w:firstLineChars="0" w:firstLine="0"/>
      </w:pPr>
      <w:proofErr w:type="spellStart"/>
      <w:r>
        <w:rPr>
          <w:rFonts w:hint="eastAsia"/>
        </w:rPr>
        <w:t>rdd</w:t>
      </w:r>
      <w:r>
        <w:t>.map</w:t>
      </w:r>
      <w:proofErr w:type="spellEnd"/>
      <w:r>
        <w:t>(</w:t>
      </w:r>
      <w:proofErr w:type="spellStart"/>
      <w:proofErr w:type="gramStart"/>
      <w:r>
        <w:t>x.method</w:t>
      </w:r>
      <w:proofErr w:type="spellEnd"/>
      <w:proofErr w:type="gramEnd"/>
      <w:r>
        <w:t>)</w:t>
      </w:r>
    </w:p>
    <w:p w:rsidR="0089047B" w:rsidRDefault="0089047B" w:rsidP="0089047B">
      <w:pPr>
        <w:pStyle w:val="a1"/>
        <w:ind w:firstLineChars="0"/>
      </w:pPr>
      <w:r>
        <w:tab/>
        <w:t xml:space="preserve">   x.py</w:t>
      </w:r>
    </w:p>
    <w:p w:rsidR="0089047B" w:rsidRDefault="0089047B" w:rsidP="0089047B">
      <w:pPr>
        <w:pStyle w:val="a1"/>
        <w:ind w:firstLineChars="0"/>
      </w:pPr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method(data):</w:t>
      </w:r>
    </w:p>
    <w:p w:rsidR="004652C2" w:rsidRDefault="004652C2" w:rsidP="0089047B">
      <w:pPr>
        <w:pStyle w:val="a1"/>
        <w:ind w:left="1620" w:firstLineChars="0" w:firstLine="60"/>
      </w:pPr>
      <w:r>
        <w:rPr>
          <w:rFonts w:hint="eastAsia"/>
        </w:rPr>
        <w:lastRenderedPageBreak/>
        <w:t>f</w:t>
      </w:r>
      <w:r>
        <w:t xml:space="preserve">rom </w:t>
      </w:r>
      <w:proofErr w:type="spellStart"/>
      <w:r>
        <w:t>A</w:t>
      </w:r>
      <w:proofErr w:type="spellEnd"/>
      <w:r>
        <w:t xml:space="preserve"> import a</w:t>
      </w:r>
    </w:p>
    <w:p w:rsidR="001C5D5D" w:rsidRDefault="001C5D5D" w:rsidP="0089047B">
      <w:pPr>
        <w:pStyle w:val="a1"/>
        <w:ind w:left="1620" w:firstLineChars="0" w:firstLine="60"/>
      </w:pPr>
      <w:r>
        <w:t>…</w:t>
      </w:r>
    </w:p>
    <w:p w:rsidR="004652C2" w:rsidRPr="004652C2" w:rsidRDefault="004652C2" w:rsidP="004652C2">
      <w:pPr>
        <w:pStyle w:val="a1"/>
        <w:ind w:firstLine="360"/>
      </w:pPr>
    </w:p>
    <w:p w:rsidR="00D648DC" w:rsidRPr="00D648DC" w:rsidRDefault="00D648DC" w:rsidP="00D648DC">
      <w:pPr>
        <w:pStyle w:val="a1"/>
        <w:ind w:firstLine="360"/>
      </w:pPr>
    </w:p>
    <w:p w:rsidR="00FF73CC" w:rsidRPr="00FF73CC" w:rsidRDefault="00FF73CC" w:rsidP="00FF73CC">
      <w:pPr>
        <w:widowControl/>
        <w:jc w:val="left"/>
        <w:rPr>
          <w:sz w:val="24"/>
          <w:szCs w:val="24"/>
        </w:rPr>
      </w:pPr>
      <w:r>
        <w:br w:type="page"/>
      </w:r>
    </w:p>
    <w:p w:rsidR="00753FA2" w:rsidRDefault="006E45C7" w:rsidP="00753FA2">
      <w:pPr>
        <w:pStyle w:val="1"/>
        <w:spacing w:after="312"/>
      </w:pPr>
      <w:r>
        <w:rPr>
          <w:rFonts w:hint="eastAsia"/>
        </w:rPr>
        <w:lastRenderedPageBreak/>
        <w:t>Spark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提交任务</w:t>
      </w:r>
    </w:p>
    <w:p w:rsidR="006E45C7" w:rsidRPr="006E45C7" w:rsidRDefault="006E45C7" w:rsidP="006E45C7">
      <w:pPr>
        <w:pStyle w:val="a1"/>
        <w:ind w:firstLine="360"/>
        <w:rPr>
          <w:rFonts w:hint="eastAsia"/>
        </w:rPr>
      </w:pPr>
      <w:bookmarkStart w:id="4" w:name="_GoBack"/>
      <w:bookmarkEnd w:id="4"/>
    </w:p>
    <w:p w:rsidR="007831A9" w:rsidRDefault="007831A9" w:rsidP="007831A9">
      <w:pPr>
        <w:pStyle w:val="a1"/>
        <w:ind w:firstLine="360"/>
      </w:pPr>
    </w:p>
    <w:p w:rsidR="006E45C7" w:rsidRDefault="006E45C7" w:rsidP="007831A9">
      <w:pPr>
        <w:pStyle w:val="a1"/>
        <w:ind w:firstLine="360"/>
      </w:pPr>
    </w:p>
    <w:p w:rsidR="006E45C7" w:rsidRDefault="006E45C7" w:rsidP="007831A9">
      <w:pPr>
        <w:pStyle w:val="a1"/>
        <w:ind w:firstLine="360"/>
      </w:pPr>
    </w:p>
    <w:p w:rsidR="006E45C7" w:rsidRDefault="006E45C7" w:rsidP="007831A9">
      <w:pPr>
        <w:pStyle w:val="a1"/>
        <w:ind w:firstLine="360"/>
      </w:pPr>
    </w:p>
    <w:p w:rsidR="007831A9" w:rsidRDefault="007831A9" w:rsidP="007831A9">
      <w:pPr>
        <w:pStyle w:val="1"/>
        <w:spacing w:after="312"/>
      </w:pPr>
      <w:r>
        <w:rPr>
          <w:rFonts w:hint="eastAsia"/>
        </w:rPr>
        <w:t>问题</w:t>
      </w:r>
    </w:p>
    <w:p w:rsidR="00345C76" w:rsidRDefault="00345C76" w:rsidP="00345C76">
      <w:pPr>
        <w:pStyle w:val="2"/>
        <w:spacing w:before="156" w:after="156"/>
      </w:pPr>
      <w:proofErr w:type="spellStart"/>
      <w:r w:rsidRPr="00345C76">
        <w:t>textFile</w:t>
      </w:r>
      <w:proofErr w:type="spellEnd"/>
      <w:r>
        <w:t>()</w:t>
      </w:r>
      <w:r>
        <w:rPr>
          <w:rFonts w:hint="eastAsia"/>
        </w:rPr>
        <w:t>第二个参数的设置有没有什么需要注意的地方？</w:t>
      </w:r>
    </w:p>
    <w:p w:rsidR="00A350D6" w:rsidRPr="00A350D6" w:rsidRDefault="00132C71" w:rsidP="008F4124">
      <w:pPr>
        <w:pStyle w:val="2"/>
        <w:spacing w:before="156" w:after="156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生成</w:t>
      </w:r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这种</w:t>
      </w: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要怎么做？使用</w:t>
      </w:r>
      <w:proofErr w:type="spellStart"/>
      <w:r>
        <w:rPr>
          <w:rFonts w:hint="eastAsia"/>
        </w:rPr>
        <w:t>t</w:t>
      </w:r>
      <w:r>
        <w:t>uble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t>?</w:t>
      </w:r>
    </w:p>
    <w:p w:rsidR="00646A2E" w:rsidRDefault="00646A2E" w:rsidP="00646A2E">
      <w:pPr>
        <w:pStyle w:val="2"/>
        <w:spacing w:before="156" w:after="156"/>
      </w:pPr>
      <w:r>
        <w:t>RDD</w:t>
      </w:r>
      <w:r>
        <w:rPr>
          <w:rFonts w:hint="eastAsia"/>
        </w:rPr>
        <w:t>什么时候会删除？执行</w:t>
      </w:r>
      <w:proofErr w:type="gramStart"/>
      <w:r>
        <w:rPr>
          <w:rFonts w:hint="eastAsia"/>
        </w:rPr>
        <w:t>完操作</w:t>
      </w:r>
      <w:proofErr w:type="gramEnd"/>
      <w:r>
        <w:rPr>
          <w:rFonts w:hint="eastAsia"/>
        </w:rPr>
        <w:t>之后，程序还没结束，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会不会被删除？</w:t>
      </w:r>
    </w:p>
    <w:p w:rsidR="00C74F14" w:rsidRDefault="00C74F14" w:rsidP="00C74F14">
      <w:pPr>
        <w:pStyle w:val="2"/>
        <w:spacing w:before="156" w:after="156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DD</w:t>
      </w:r>
      <w:r>
        <w:rPr>
          <w:rFonts w:hint="eastAsia"/>
        </w:rPr>
        <w:t>进行的操作函数能够使用静态变量吗？如果静态变量是一个模型能成功使用吗？</w:t>
      </w:r>
    </w:p>
    <w:p w:rsidR="00345C76" w:rsidRPr="00345C76" w:rsidRDefault="00345C76" w:rsidP="00345C76">
      <w:pPr>
        <w:pStyle w:val="2"/>
        <w:spacing w:before="156" w:after="156"/>
      </w:pPr>
      <w:r w:rsidRPr="00345C76">
        <w:rPr>
          <w:rFonts w:hint="eastAsia"/>
        </w:rPr>
        <w:t>分布式资源使用情况，需要设置什么参数</w:t>
      </w:r>
    </w:p>
    <w:p w:rsidR="00C74F14" w:rsidRPr="00C74F14" w:rsidRDefault="00C74F14" w:rsidP="00C74F14">
      <w:pPr>
        <w:pStyle w:val="2"/>
        <w:spacing w:before="156" w:after="156"/>
      </w:pPr>
      <w:r>
        <w:rPr>
          <w:rFonts w:hint="eastAsia"/>
        </w:rPr>
        <w:t>能同时运行多个分布式程序吗？</w:t>
      </w:r>
    </w:p>
    <w:p w:rsidR="00385180" w:rsidRDefault="00385180" w:rsidP="00385180">
      <w:pPr>
        <w:pStyle w:val="2"/>
        <w:spacing w:before="156" w:after="156"/>
      </w:pPr>
      <w:proofErr w:type="spellStart"/>
      <w:r w:rsidRPr="00385180">
        <w:t>StreamingContext</w:t>
      </w:r>
      <w:proofErr w:type="spellEnd"/>
      <w:r>
        <w:rPr>
          <w:rFonts w:hint="eastAsia"/>
        </w:rPr>
        <w:t>监听文件时，如果文件还没有完全写入</w:t>
      </w:r>
      <w:r w:rsidR="004D6C30">
        <w:rPr>
          <w:rFonts w:hint="eastAsia"/>
        </w:rPr>
        <w:t>成功，这时会发生什么？</w:t>
      </w:r>
    </w:p>
    <w:p w:rsidR="00C74F14" w:rsidRPr="00C74F14" w:rsidRDefault="00C74F14" w:rsidP="00C74F14">
      <w:pPr>
        <w:pStyle w:val="2"/>
        <w:numPr>
          <w:ilvl w:val="0"/>
          <w:numId w:val="0"/>
        </w:numPr>
        <w:spacing w:before="156" w:after="156"/>
      </w:pPr>
    </w:p>
    <w:sectPr w:rsidR="00C74F14" w:rsidRPr="00C74F14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AFA" w:rsidRDefault="009E5AFA">
      <w:r>
        <w:separator/>
      </w:r>
    </w:p>
  </w:endnote>
  <w:endnote w:type="continuationSeparator" w:id="0">
    <w:p w:rsidR="009E5AFA" w:rsidRDefault="009E5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AFA" w:rsidRDefault="009E5AFA">
      <w:r>
        <w:separator/>
      </w:r>
    </w:p>
  </w:footnote>
  <w:footnote w:type="continuationSeparator" w:id="0">
    <w:p w:rsidR="009E5AFA" w:rsidRDefault="009E5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4050"/>
    <w:multiLevelType w:val="hybridMultilevel"/>
    <w:tmpl w:val="21AC42D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9343A5"/>
    <w:multiLevelType w:val="hybridMultilevel"/>
    <w:tmpl w:val="68AE34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E67D4D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16041D2"/>
    <w:multiLevelType w:val="hybridMultilevel"/>
    <w:tmpl w:val="DB8291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D65E0"/>
    <w:multiLevelType w:val="hybridMultilevel"/>
    <w:tmpl w:val="FCE485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6FF3F82"/>
    <w:multiLevelType w:val="hybridMultilevel"/>
    <w:tmpl w:val="307EAF2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19E29E8"/>
    <w:multiLevelType w:val="hybridMultilevel"/>
    <w:tmpl w:val="177EC6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203AEE"/>
    <w:multiLevelType w:val="hybridMultilevel"/>
    <w:tmpl w:val="DE46CC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60F17C4"/>
    <w:multiLevelType w:val="hybridMultilevel"/>
    <w:tmpl w:val="EDDC993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475875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0862577"/>
    <w:multiLevelType w:val="hybridMultilevel"/>
    <w:tmpl w:val="BD8888D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30F6556"/>
    <w:multiLevelType w:val="hybridMultilevel"/>
    <w:tmpl w:val="4BF41FD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1" w15:restartNumberingAfterBreak="0">
    <w:nsid w:val="4E6D69C3"/>
    <w:multiLevelType w:val="hybridMultilevel"/>
    <w:tmpl w:val="66DED60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65A7F22"/>
    <w:multiLevelType w:val="hybridMultilevel"/>
    <w:tmpl w:val="2678490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ABD56D9"/>
    <w:multiLevelType w:val="hybridMultilevel"/>
    <w:tmpl w:val="F79845B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6173D52"/>
    <w:multiLevelType w:val="hybridMultilevel"/>
    <w:tmpl w:val="5E901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7" w15:restartNumberingAfterBreak="0">
    <w:nsid w:val="6C8B5633"/>
    <w:multiLevelType w:val="hybridMultilevel"/>
    <w:tmpl w:val="68AE341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33579B9"/>
    <w:multiLevelType w:val="hybridMultilevel"/>
    <w:tmpl w:val="E05E24E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29"/>
  </w:num>
  <w:num w:numId="4">
    <w:abstractNumId w:val="22"/>
  </w:num>
  <w:num w:numId="5">
    <w:abstractNumId w:val="17"/>
  </w:num>
  <w:num w:numId="6">
    <w:abstractNumId w:val="14"/>
  </w:num>
  <w:num w:numId="7">
    <w:abstractNumId w:val="20"/>
  </w:num>
  <w:num w:numId="8">
    <w:abstractNumId w:val="4"/>
  </w:num>
  <w:num w:numId="9">
    <w:abstractNumId w:val="26"/>
  </w:num>
  <w:num w:numId="10">
    <w:abstractNumId w:val="16"/>
  </w:num>
  <w:num w:numId="11">
    <w:abstractNumId w:val="8"/>
  </w:num>
  <w:num w:numId="12">
    <w:abstractNumId w:val="19"/>
  </w:num>
  <w:num w:numId="13">
    <w:abstractNumId w:val="28"/>
  </w:num>
  <w:num w:numId="14">
    <w:abstractNumId w:val="11"/>
  </w:num>
  <w:num w:numId="15">
    <w:abstractNumId w:val="24"/>
  </w:num>
  <w:num w:numId="16">
    <w:abstractNumId w:val="9"/>
  </w:num>
  <w:num w:numId="17">
    <w:abstractNumId w:val="2"/>
  </w:num>
  <w:num w:numId="18">
    <w:abstractNumId w:val="10"/>
  </w:num>
  <w:num w:numId="19">
    <w:abstractNumId w:val="0"/>
  </w:num>
  <w:num w:numId="20">
    <w:abstractNumId w:val="25"/>
  </w:num>
  <w:num w:numId="21">
    <w:abstractNumId w:val="5"/>
  </w:num>
  <w:num w:numId="22">
    <w:abstractNumId w:val="15"/>
  </w:num>
  <w:num w:numId="23">
    <w:abstractNumId w:val="18"/>
  </w:num>
  <w:num w:numId="24">
    <w:abstractNumId w:val="13"/>
  </w:num>
  <w:num w:numId="25">
    <w:abstractNumId w:val="1"/>
  </w:num>
  <w:num w:numId="26">
    <w:abstractNumId w:val="27"/>
  </w:num>
  <w:num w:numId="27">
    <w:abstractNumId w:val="7"/>
  </w:num>
  <w:num w:numId="28">
    <w:abstractNumId w:val="21"/>
  </w:num>
  <w:num w:numId="29">
    <w:abstractNumId w:val="12"/>
  </w:num>
  <w:num w:numId="30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A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2CB0"/>
    <w:rsid w:val="00014C11"/>
    <w:rsid w:val="000153D1"/>
    <w:rsid w:val="000168CB"/>
    <w:rsid w:val="00020BD7"/>
    <w:rsid w:val="00021535"/>
    <w:rsid w:val="000217C3"/>
    <w:rsid w:val="000247F0"/>
    <w:rsid w:val="00024923"/>
    <w:rsid w:val="0002530C"/>
    <w:rsid w:val="00025FEA"/>
    <w:rsid w:val="00026361"/>
    <w:rsid w:val="000269DD"/>
    <w:rsid w:val="000305B5"/>
    <w:rsid w:val="000313F9"/>
    <w:rsid w:val="0003266C"/>
    <w:rsid w:val="00034769"/>
    <w:rsid w:val="000363B1"/>
    <w:rsid w:val="00040E88"/>
    <w:rsid w:val="00042BD8"/>
    <w:rsid w:val="00043410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59C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7C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0F33"/>
    <w:rsid w:val="000B1491"/>
    <w:rsid w:val="000B1B0B"/>
    <w:rsid w:val="000B3248"/>
    <w:rsid w:val="000B47FA"/>
    <w:rsid w:val="000B4A88"/>
    <w:rsid w:val="000B77EB"/>
    <w:rsid w:val="000C0F2E"/>
    <w:rsid w:val="000C28B7"/>
    <w:rsid w:val="000C3D5E"/>
    <w:rsid w:val="000C40E7"/>
    <w:rsid w:val="000C4F8E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23BC"/>
    <w:rsid w:val="000E413C"/>
    <w:rsid w:val="000E4E2A"/>
    <w:rsid w:val="000E53F3"/>
    <w:rsid w:val="000E6A1B"/>
    <w:rsid w:val="000F0496"/>
    <w:rsid w:val="000F05E3"/>
    <w:rsid w:val="000F0993"/>
    <w:rsid w:val="000F0B88"/>
    <w:rsid w:val="000F0FE4"/>
    <w:rsid w:val="000F1DFA"/>
    <w:rsid w:val="000F2BCD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183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2C71"/>
    <w:rsid w:val="00133D74"/>
    <w:rsid w:val="001345CB"/>
    <w:rsid w:val="001354C5"/>
    <w:rsid w:val="001354CF"/>
    <w:rsid w:val="00136229"/>
    <w:rsid w:val="00136417"/>
    <w:rsid w:val="00140AA0"/>
    <w:rsid w:val="00141225"/>
    <w:rsid w:val="00142D48"/>
    <w:rsid w:val="001437B6"/>
    <w:rsid w:val="00145800"/>
    <w:rsid w:val="00150D56"/>
    <w:rsid w:val="0015102B"/>
    <w:rsid w:val="00151C48"/>
    <w:rsid w:val="0015255E"/>
    <w:rsid w:val="00154D31"/>
    <w:rsid w:val="00155621"/>
    <w:rsid w:val="00155690"/>
    <w:rsid w:val="00156D64"/>
    <w:rsid w:val="00157CD0"/>
    <w:rsid w:val="0016141B"/>
    <w:rsid w:val="00161F21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69C"/>
    <w:rsid w:val="001C5D5D"/>
    <w:rsid w:val="001C5EF8"/>
    <w:rsid w:val="001C6638"/>
    <w:rsid w:val="001C7236"/>
    <w:rsid w:val="001C7D2D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2A22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AA5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52C2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36ED4"/>
    <w:rsid w:val="00240667"/>
    <w:rsid w:val="00241195"/>
    <w:rsid w:val="00241263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3B87"/>
    <w:rsid w:val="00256DF7"/>
    <w:rsid w:val="002601FE"/>
    <w:rsid w:val="00260EB9"/>
    <w:rsid w:val="00262187"/>
    <w:rsid w:val="0026256C"/>
    <w:rsid w:val="00262988"/>
    <w:rsid w:val="0026354E"/>
    <w:rsid w:val="002644F4"/>
    <w:rsid w:val="00265AAD"/>
    <w:rsid w:val="00265C67"/>
    <w:rsid w:val="002676C3"/>
    <w:rsid w:val="002702D4"/>
    <w:rsid w:val="002715B9"/>
    <w:rsid w:val="00273FBE"/>
    <w:rsid w:val="00276951"/>
    <w:rsid w:val="0027729E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0740"/>
    <w:rsid w:val="00291307"/>
    <w:rsid w:val="00293D53"/>
    <w:rsid w:val="00294A95"/>
    <w:rsid w:val="002951CF"/>
    <w:rsid w:val="00295CA6"/>
    <w:rsid w:val="00295DF6"/>
    <w:rsid w:val="00297C90"/>
    <w:rsid w:val="00297DEC"/>
    <w:rsid w:val="002A067D"/>
    <w:rsid w:val="002A225F"/>
    <w:rsid w:val="002A2C04"/>
    <w:rsid w:val="002A3C3A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C16"/>
    <w:rsid w:val="002C5E8B"/>
    <w:rsid w:val="002C68D5"/>
    <w:rsid w:val="002C75F6"/>
    <w:rsid w:val="002D05D6"/>
    <w:rsid w:val="002D0E03"/>
    <w:rsid w:val="002D165C"/>
    <w:rsid w:val="002D19C6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69A0"/>
    <w:rsid w:val="002E7810"/>
    <w:rsid w:val="002E7F72"/>
    <w:rsid w:val="002F004A"/>
    <w:rsid w:val="002F015E"/>
    <w:rsid w:val="002F23A8"/>
    <w:rsid w:val="002F2674"/>
    <w:rsid w:val="002F2D82"/>
    <w:rsid w:val="002F4E9A"/>
    <w:rsid w:val="002F58C5"/>
    <w:rsid w:val="002F7235"/>
    <w:rsid w:val="002F7904"/>
    <w:rsid w:val="002F7905"/>
    <w:rsid w:val="002F7F52"/>
    <w:rsid w:val="003021C2"/>
    <w:rsid w:val="00303CE9"/>
    <w:rsid w:val="0030420E"/>
    <w:rsid w:val="003056F6"/>
    <w:rsid w:val="00306AA4"/>
    <w:rsid w:val="00307131"/>
    <w:rsid w:val="003078AF"/>
    <w:rsid w:val="00310F8C"/>
    <w:rsid w:val="00311C4A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272F"/>
    <w:rsid w:val="00345C76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139"/>
    <w:rsid w:val="00360BC0"/>
    <w:rsid w:val="00363DDE"/>
    <w:rsid w:val="00365C71"/>
    <w:rsid w:val="00370A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180"/>
    <w:rsid w:val="003857FA"/>
    <w:rsid w:val="003859EA"/>
    <w:rsid w:val="003868AB"/>
    <w:rsid w:val="00390757"/>
    <w:rsid w:val="00391B92"/>
    <w:rsid w:val="00392819"/>
    <w:rsid w:val="00392D9D"/>
    <w:rsid w:val="003935D3"/>
    <w:rsid w:val="00394667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B7717"/>
    <w:rsid w:val="003C1F7D"/>
    <w:rsid w:val="003C44B9"/>
    <w:rsid w:val="003C4AC6"/>
    <w:rsid w:val="003C5429"/>
    <w:rsid w:val="003C6391"/>
    <w:rsid w:val="003C698F"/>
    <w:rsid w:val="003C6ADB"/>
    <w:rsid w:val="003C6EB4"/>
    <w:rsid w:val="003C765F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1D7F"/>
    <w:rsid w:val="003E3825"/>
    <w:rsid w:val="003E4B90"/>
    <w:rsid w:val="003E7C22"/>
    <w:rsid w:val="003F1423"/>
    <w:rsid w:val="003F18C8"/>
    <w:rsid w:val="003F290F"/>
    <w:rsid w:val="003F3F1D"/>
    <w:rsid w:val="003F460C"/>
    <w:rsid w:val="003F4FDC"/>
    <w:rsid w:val="003F555D"/>
    <w:rsid w:val="003F6460"/>
    <w:rsid w:val="003F69C5"/>
    <w:rsid w:val="00403547"/>
    <w:rsid w:val="004044C4"/>
    <w:rsid w:val="004045F7"/>
    <w:rsid w:val="00404A4C"/>
    <w:rsid w:val="004051EB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1783D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B69"/>
    <w:rsid w:val="00461F55"/>
    <w:rsid w:val="00462D9A"/>
    <w:rsid w:val="00464087"/>
    <w:rsid w:val="004652C2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0C8"/>
    <w:rsid w:val="0049228E"/>
    <w:rsid w:val="0049281B"/>
    <w:rsid w:val="00492BBD"/>
    <w:rsid w:val="00492FE7"/>
    <w:rsid w:val="00494C09"/>
    <w:rsid w:val="00495AA1"/>
    <w:rsid w:val="00495F14"/>
    <w:rsid w:val="00496022"/>
    <w:rsid w:val="00496424"/>
    <w:rsid w:val="0049691C"/>
    <w:rsid w:val="0049738F"/>
    <w:rsid w:val="004A05B9"/>
    <w:rsid w:val="004A2408"/>
    <w:rsid w:val="004A26EC"/>
    <w:rsid w:val="004A3EF0"/>
    <w:rsid w:val="004A5D14"/>
    <w:rsid w:val="004A5D2E"/>
    <w:rsid w:val="004A6A66"/>
    <w:rsid w:val="004A6C43"/>
    <w:rsid w:val="004A7FF3"/>
    <w:rsid w:val="004B3869"/>
    <w:rsid w:val="004B4B16"/>
    <w:rsid w:val="004B561F"/>
    <w:rsid w:val="004B5D9C"/>
    <w:rsid w:val="004B684B"/>
    <w:rsid w:val="004C24F8"/>
    <w:rsid w:val="004C370E"/>
    <w:rsid w:val="004C4869"/>
    <w:rsid w:val="004C5C87"/>
    <w:rsid w:val="004C6B04"/>
    <w:rsid w:val="004C6E59"/>
    <w:rsid w:val="004D0C7D"/>
    <w:rsid w:val="004D0FEF"/>
    <w:rsid w:val="004D2019"/>
    <w:rsid w:val="004D210D"/>
    <w:rsid w:val="004D2FEC"/>
    <w:rsid w:val="004D37B5"/>
    <w:rsid w:val="004D484E"/>
    <w:rsid w:val="004D5B93"/>
    <w:rsid w:val="004D5E73"/>
    <w:rsid w:val="004D6419"/>
    <w:rsid w:val="004D69F1"/>
    <w:rsid w:val="004D6C30"/>
    <w:rsid w:val="004E0661"/>
    <w:rsid w:val="004E075A"/>
    <w:rsid w:val="004E0AE9"/>
    <w:rsid w:val="004E1438"/>
    <w:rsid w:val="004E14E0"/>
    <w:rsid w:val="004E3046"/>
    <w:rsid w:val="004E4B34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00A6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6CF7"/>
    <w:rsid w:val="00527E68"/>
    <w:rsid w:val="00530BE2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402"/>
    <w:rsid w:val="00554F55"/>
    <w:rsid w:val="00555395"/>
    <w:rsid w:val="00556975"/>
    <w:rsid w:val="00557309"/>
    <w:rsid w:val="00561FDC"/>
    <w:rsid w:val="00562A70"/>
    <w:rsid w:val="00562C8C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5F59"/>
    <w:rsid w:val="00576FE9"/>
    <w:rsid w:val="005771A5"/>
    <w:rsid w:val="00581F63"/>
    <w:rsid w:val="0058321B"/>
    <w:rsid w:val="00584806"/>
    <w:rsid w:val="005849B1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629"/>
    <w:rsid w:val="005B1B30"/>
    <w:rsid w:val="005B3FDA"/>
    <w:rsid w:val="005B420F"/>
    <w:rsid w:val="005B5942"/>
    <w:rsid w:val="005B59E7"/>
    <w:rsid w:val="005B6A76"/>
    <w:rsid w:val="005B7C0F"/>
    <w:rsid w:val="005C121D"/>
    <w:rsid w:val="005C124D"/>
    <w:rsid w:val="005C19AB"/>
    <w:rsid w:val="005C3349"/>
    <w:rsid w:val="005C4F01"/>
    <w:rsid w:val="005C61ED"/>
    <w:rsid w:val="005C6B35"/>
    <w:rsid w:val="005C783D"/>
    <w:rsid w:val="005D0AD5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14D8"/>
    <w:rsid w:val="00602C5D"/>
    <w:rsid w:val="006064DB"/>
    <w:rsid w:val="00606652"/>
    <w:rsid w:val="006110B8"/>
    <w:rsid w:val="00611705"/>
    <w:rsid w:val="00612360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1CCA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2E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C6B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42B"/>
    <w:rsid w:val="006859D3"/>
    <w:rsid w:val="0068622C"/>
    <w:rsid w:val="006869D6"/>
    <w:rsid w:val="00687599"/>
    <w:rsid w:val="0069401F"/>
    <w:rsid w:val="00695059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5E54"/>
    <w:rsid w:val="006B3859"/>
    <w:rsid w:val="006B3E8C"/>
    <w:rsid w:val="006B557D"/>
    <w:rsid w:val="006B5BFB"/>
    <w:rsid w:val="006C0866"/>
    <w:rsid w:val="006C14C6"/>
    <w:rsid w:val="006C1692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5C7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59E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69FF"/>
    <w:rsid w:val="00727B1E"/>
    <w:rsid w:val="007304EF"/>
    <w:rsid w:val="00730680"/>
    <w:rsid w:val="007313BB"/>
    <w:rsid w:val="00731B21"/>
    <w:rsid w:val="007321B2"/>
    <w:rsid w:val="00733F76"/>
    <w:rsid w:val="0073495E"/>
    <w:rsid w:val="00734AD2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471"/>
    <w:rsid w:val="00750B2D"/>
    <w:rsid w:val="00753610"/>
    <w:rsid w:val="00753FA2"/>
    <w:rsid w:val="0075532F"/>
    <w:rsid w:val="00756568"/>
    <w:rsid w:val="00760A0F"/>
    <w:rsid w:val="00762592"/>
    <w:rsid w:val="00762E0B"/>
    <w:rsid w:val="00764C74"/>
    <w:rsid w:val="00764D55"/>
    <w:rsid w:val="00771EB3"/>
    <w:rsid w:val="0077234F"/>
    <w:rsid w:val="0077348F"/>
    <w:rsid w:val="00775C10"/>
    <w:rsid w:val="00780099"/>
    <w:rsid w:val="007801A0"/>
    <w:rsid w:val="00780423"/>
    <w:rsid w:val="007814EB"/>
    <w:rsid w:val="007831A9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517C"/>
    <w:rsid w:val="007A6C3C"/>
    <w:rsid w:val="007A71DA"/>
    <w:rsid w:val="007A73A0"/>
    <w:rsid w:val="007A7517"/>
    <w:rsid w:val="007B079E"/>
    <w:rsid w:val="007B0BE6"/>
    <w:rsid w:val="007B0EF6"/>
    <w:rsid w:val="007B203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15B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171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531B"/>
    <w:rsid w:val="008270EA"/>
    <w:rsid w:val="008272ED"/>
    <w:rsid w:val="00827638"/>
    <w:rsid w:val="00827809"/>
    <w:rsid w:val="00827EBD"/>
    <w:rsid w:val="00830762"/>
    <w:rsid w:val="00831254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4D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856"/>
    <w:rsid w:val="0086719C"/>
    <w:rsid w:val="00871C97"/>
    <w:rsid w:val="008722C4"/>
    <w:rsid w:val="008733EC"/>
    <w:rsid w:val="00876B0C"/>
    <w:rsid w:val="0087735A"/>
    <w:rsid w:val="008777AE"/>
    <w:rsid w:val="00880183"/>
    <w:rsid w:val="00881112"/>
    <w:rsid w:val="00883316"/>
    <w:rsid w:val="00883E13"/>
    <w:rsid w:val="00883E7C"/>
    <w:rsid w:val="00883FE7"/>
    <w:rsid w:val="00884E90"/>
    <w:rsid w:val="00885775"/>
    <w:rsid w:val="008861B3"/>
    <w:rsid w:val="00886EB5"/>
    <w:rsid w:val="00887706"/>
    <w:rsid w:val="0089047B"/>
    <w:rsid w:val="00891452"/>
    <w:rsid w:val="00892D5C"/>
    <w:rsid w:val="0089346A"/>
    <w:rsid w:val="0089768D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8AC"/>
    <w:rsid w:val="008C0ADE"/>
    <w:rsid w:val="008C0B6F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1BFB"/>
    <w:rsid w:val="008F2FD3"/>
    <w:rsid w:val="008F38A9"/>
    <w:rsid w:val="008F4124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204"/>
    <w:rsid w:val="00927D73"/>
    <w:rsid w:val="00927F6B"/>
    <w:rsid w:val="00930B1B"/>
    <w:rsid w:val="00931222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2F19"/>
    <w:rsid w:val="00953E83"/>
    <w:rsid w:val="009552A0"/>
    <w:rsid w:val="009554D3"/>
    <w:rsid w:val="0095557F"/>
    <w:rsid w:val="00956100"/>
    <w:rsid w:val="00956B93"/>
    <w:rsid w:val="009574CF"/>
    <w:rsid w:val="0095769D"/>
    <w:rsid w:val="00957E19"/>
    <w:rsid w:val="00960D66"/>
    <w:rsid w:val="00965482"/>
    <w:rsid w:val="00966E28"/>
    <w:rsid w:val="0097008C"/>
    <w:rsid w:val="00972CB3"/>
    <w:rsid w:val="009752EB"/>
    <w:rsid w:val="0097627A"/>
    <w:rsid w:val="00977C67"/>
    <w:rsid w:val="00980952"/>
    <w:rsid w:val="00982C57"/>
    <w:rsid w:val="00983AA3"/>
    <w:rsid w:val="009860C1"/>
    <w:rsid w:val="00986413"/>
    <w:rsid w:val="009870C4"/>
    <w:rsid w:val="00987823"/>
    <w:rsid w:val="00990C6C"/>
    <w:rsid w:val="00991E7A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2B8"/>
    <w:rsid w:val="009E231B"/>
    <w:rsid w:val="009E3753"/>
    <w:rsid w:val="009E41CC"/>
    <w:rsid w:val="009E422B"/>
    <w:rsid w:val="009E4AD0"/>
    <w:rsid w:val="009E5AFA"/>
    <w:rsid w:val="009F4AB4"/>
    <w:rsid w:val="009F616A"/>
    <w:rsid w:val="00A00CB0"/>
    <w:rsid w:val="00A01157"/>
    <w:rsid w:val="00A01854"/>
    <w:rsid w:val="00A02636"/>
    <w:rsid w:val="00A02BF9"/>
    <w:rsid w:val="00A04E8E"/>
    <w:rsid w:val="00A05DF8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1B9C"/>
    <w:rsid w:val="00A31E87"/>
    <w:rsid w:val="00A350D6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17C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75C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172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193E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06C"/>
    <w:rsid w:val="00B32184"/>
    <w:rsid w:val="00B33A79"/>
    <w:rsid w:val="00B33EFC"/>
    <w:rsid w:val="00B35397"/>
    <w:rsid w:val="00B35524"/>
    <w:rsid w:val="00B35BAE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4E98"/>
    <w:rsid w:val="00B75C9A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A6BFA"/>
    <w:rsid w:val="00BA7A69"/>
    <w:rsid w:val="00BB0F52"/>
    <w:rsid w:val="00BB1040"/>
    <w:rsid w:val="00BB15E6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B9C"/>
    <w:rsid w:val="00C0722B"/>
    <w:rsid w:val="00C07892"/>
    <w:rsid w:val="00C1010B"/>
    <w:rsid w:val="00C104AA"/>
    <w:rsid w:val="00C124DA"/>
    <w:rsid w:val="00C1330C"/>
    <w:rsid w:val="00C1393E"/>
    <w:rsid w:val="00C13F21"/>
    <w:rsid w:val="00C16334"/>
    <w:rsid w:val="00C20C82"/>
    <w:rsid w:val="00C22503"/>
    <w:rsid w:val="00C23710"/>
    <w:rsid w:val="00C25613"/>
    <w:rsid w:val="00C26198"/>
    <w:rsid w:val="00C27BFF"/>
    <w:rsid w:val="00C31E77"/>
    <w:rsid w:val="00C3464B"/>
    <w:rsid w:val="00C358E3"/>
    <w:rsid w:val="00C361D3"/>
    <w:rsid w:val="00C41078"/>
    <w:rsid w:val="00C4290A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3B63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4F14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2AD"/>
    <w:rsid w:val="00C91C4C"/>
    <w:rsid w:val="00C95DAE"/>
    <w:rsid w:val="00C962FD"/>
    <w:rsid w:val="00CA17F9"/>
    <w:rsid w:val="00CA20FF"/>
    <w:rsid w:val="00CA2C4B"/>
    <w:rsid w:val="00CA621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444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46FE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0C81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4BB"/>
    <w:rsid w:val="00D235E2"/>
    <w:rsid w:val="00D242BC"/>
    <w:rsid w:val="00D244E3"/>
    <w:rsid w:val="00D25447"/>
    <w:rsid w:val="00D2595F"/>
    <w:rsid w:val="00D26465"/>
    <w:rsid w:val="00D26E22"/>
    <w:rsid w:val="00D27F45"/>
    <w:rsid w:val="00D32100"/>
    <w:rsid w:val="00D35BE0"/>
    <w:rsid w:val="00D36D30"/>
    <w:rsid w:val="00D37ECB"/>
    <w:rsid w:val="00D40A55"/>
    <w:rsid w:val="00D423AD"/>
    <w:rsid w:val="00D43EEE"/>
    <w:rsid w:val="00D45356"/>
    <w:rsid w:val="00D46134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68E4"/>
    <w:rsid w:val="00D57C24"/>
    <w:rsid w:val="00D603CE"/>
    <w:rsid w:val="00D61363"/>
    <w:rsid w:val="00D614E2"/>
    <w:rsid w:val="00D648DC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36D3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6C2D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6F8D"/>
    <w:rsid w:val="00E47093"/>
    <w:rsid w:val="00E576AD"/>
    <w:rsid w:val="00E57705"/>
    <w:rsid w:val="00E57CCE"/>
    <w:rsid w:val="00E600B1"/>
    <w:rsid w:val="00E61419"/>
    <w:rsid w:val="00E6249C"/>
    <w:rsid w:val="00E628FC"/>
    <w:rsid w:val="00E64F35"/>
    <w:rsid w:val="00E65E02"/>
    <w:rsid w:val="00E67F6F"/>
    <w:rsid w:val="00E72F84"/>
    <w:rsid w:val="00E732DE"/>
    <w:rsid w:val="00E74EEF"/>
    <w:rsid w:val="00E75456"/>
    <w:rsid w:val="00E76018"/>
    <w:rsid w:val="00E76D11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B6C"/>
    <w:rsid w:val="00E90447"/>
    <w:rsid w:val="00E91FC7"/>
    <w:rsid w:val="00E93027"/>
    <w:rsid w:val="00E94707"/>
    <w:rsid w:val="00E9539A"/>
    <w:rsid w:val="00EA2EF7"/>
    <w:rsid w:val="00EA30D1"/>
    <w:rsid w:val="00EA4AEF"/>
    <w:rsid w:val="00EA508C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4C2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1144"/>
    <w:rsid w:val="00EF36D4"/>
    <w:rsid w:val="00EF3C3E"/>
    <w:rsid w:val="00EF6882"/>
    <w:rsid w:val="00EF7002"/>
    <w:rsid w:val="00F00DBB"/>
    <w:rsid w:val="00F02F3F"/>
    <w:rsid w:val="00F0496D"/>
    <w:rsid w:val="00F06185"/>
    <w:rsid w:val="00F0633F"/>
    <w:rsid w:val="00F06D1D"/>
    <w:rsid w:val="00F10DDC"/>
    <w:rsid w:val="00F115DE"/>
    <w:rsid w:val="00F124C9"/>
    <w:rsid w:val="00F12962"/>
    <w:rsid w:val="00F12BE4"/>
    <w:rsid w:val="00F12C1C"/>
    <w:rsid w:val="00F12FBA"/>
    <w:rsid w:val="00F12FCA"/>
    <w:rsid w:val="00F151AE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714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64F4"/>
    <w:rsid w:val="00F5240C"/>
    <w:rsid w:val="00F529B3"/>
    <w:rsid w:val="00F53A20"/>
    <w:rsid w:val="00F53DB8"/>
    <w:rsid w:val="00F5457E"/>
    <w:rsid w:val="00F552BA"/>
    <w:rsid w:val="00F566B4"/>
    <w:rsid w:val="00F57523"/>
    <w:rsid w:val="00F57FB9"/>
    <w:rsid w:val="00F60950"/>
    <w:rsid w:val="00F60FE8"/>
    <w:rsid w:val="00F61E63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86F87"/>
    <w:rsid w:val="00F9095B"/>
    <w:rsid w:val="00F90A49"/>
    <w:rsid w:val="00F92BBB"/>
    <w:rsid w:val="00F9305B"/>
    <w:rsid w:val="00F949E3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365F"/>
    <w:rsid w:val="00FB4903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1C2F"/>
    <w:rsid w:val="00FF4679"/>
    <w:rsid w:val="00FF5B33"/>
    <w:rsid w:val="00FF6D2C"/>
    <w:rsid w:val="00FF73C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CC217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slotus/article/details/7835785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lab.xmu.edu.cn/blog/1689-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cwp-bg/p/947994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mongodb/mongodb-tutorial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056A3-C525-4E73-9A9B-F5F14456B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17251</TotalTime>
  <Pages>15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1264</cp:revision>
  <cp:lastPrinted>2016-06-07T05:59:00Z</cp:lastPrinted>
  <dcterms:created xsi:type="dcterms:W3CDTF">2012-05-21T06:04:00Z</dcterms:created>
  <dcterms:modified xsi:type="dcterms:W3CDTF">2019-02-25T08:14:00Z</dcterms:modified>
</cp:coreProperties>
</file>